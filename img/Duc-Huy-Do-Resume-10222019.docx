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AAD5" w14:textId="77777777" w:rsidR="002C42BC" w:rsidRPr="004D54FB" w:rsidRDefault="00612C3E" w:rsidP="00520BBA">
      <w:pPr>
        <w:pStyle w:val="Heading2"/>
        <w:jc w:val="center"/>
        <w:rPr>
          <w:rFonts w:ascii="Garamond" w:hAnsi="Garamond"/>
          <w:color w:val="FFFFFF" w:themeColor="background1"/>
          <w:sz w:val="24"/>
          <w:szCs w:val="24"/>
        </w:rPr>
      </w:pPr>
      <w:r>
        <w:rPr>
          <w:rFonts w:ascii="Garamond" w:hAnsi="Garamond"/>
          <w:color w:val="FFFFFF" w:themeColor="background1"/>
          <w:sz w:val="24"/>
          <w:szCs w:val="24"/>
        </w:rPr>
        <w:t>DDH</w:t>
      </w:r>
    </w:p>
    <w:tbl>
      <w:tblPr>
        <w:tblStyle w:val="ResumeTable"/>
        <w:tblpPr w:leftFromText="180" w:rightFromText="180" w:vertAnchor="text" w:horzAnchor="margin" w:tblpXSpec="center" w:tblpY="288"/>
        <w:tblW w:w="5420" w:type="pct"/>
        <w:tblLook w:val="04A0" w:firstRow="1" w:lastRow="0" w:firstColumn="1" w:lastColumn="0" w:noHBand="0" w:noVBand="1"/>
        <w:tblDescription w:val="Resume"/>
      </w:tblPr>
      <w:tblGrid>
        <w:gridCol w:w="17"/>
        <w:gridCol w:w="11690"/>
      </w:tblGrid>
      <w:tr w:rsidR="003C6272" w:rsidRPr="00CF5EFC" w14:paraId="7C6284C1" w14:textId="77777777" w:rsidTr="009966DC">
        <w:trPr>
          <w:trHeight w:val="7956"/>
        </w:trPr>
        <w:tc>
          <w:tcPr>
            <w:tcW w:w="17" w:type="dxa"/>
          </w:tcPr>
          <w:p w14:paraId="65DFFF1E" w14:textId="77777777" w:rsidR="003C6272" w:rsidRPr="00CF5EFC" w:rsidRDefault="003C6272" w:rsidP="003C6272">
            <w:pPr>
              <w:rPr>
                <w:rFonts w:ascii="Garamond" w:hAnsi="Garamond"/>
                <w:color w:val="auto"/>
                <w:sz w:val="18"/>
                <w:szCs w:val="18"/>
              </w:rPr>
            </w:pPr>
            <w:r w:rsidRPr="00CF5EFC">
              <w:rPr>
                <w:rStyle w:val="Emphasis"/>
                <w:rFonts w:ascii="Garamond" w:hAnsi="Garamond"/>
                <w:color w:val="auto"/>
                <w:szCs w:val="18"/>
              </w:rPr>
              <w:softHyphen/>
            </w:r>
          </w:p>
        </w:tc>
        <w:tc>
          <w:tcPr>
            <w:tcW w:w="11690" w:type="dxa"/>
          </w:tcPr>
          <w:p w14:paraId="073ACDF8" w14:textId="61EF4B92" w:rsidR="00BC47FC" w:rsidRPr="00C55C2C" w:rsidRDefault="003C6272" w:rsidP="00C55C2C">
            <w:pPr>
              <w:pStyle w:val="Heading2"/>
              <w:ind w:right="170"/>
              <w:rPr>
                <w:rFonts w:ascii="Garamond" w:hAnsi="Garamond"/>
                <w:color w:val="auto"/>
                <w:sz w:val="22"/>
                <w:szCs w:val="22"/>
              </w:rPr>
            </w:pPr>
            <w:r w:rsidRPr="00994448">
              <w:rPr>
                <w:rFonts w:ascii="Garamond" w:hAnsi="Garamond"/>
                <w:color w:val="auto"/>
                <w:sz w:val="22"/>
                <w:szCs w:val="22"/>
              </w:rPr>
              <w:t>EMPLOYMENT</w:t>
            </w:r>
          </w:p>
          <w:p w14:paraId="23125787" w14:textId="6EE28D69" w:rsidR="003C6272" w:rsidRPr="00846527" w:rsidRDefault="00994448" w:rsidP="003C6272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     </w:t>
            </w:r>
            <w:r w:rsidR="00846527">
              <w:rPr>
                <w:b/>
                <w:i w:val="0"/>
                <w:sz w:val="24"/>
                <w:szCs w:val="24"/>
              </w:rPr>
              <w:t>G</w:t>
            </w:r>
            <w:r w:rsidR="009A1632">
              <w:rPr>
                <w:b/>
                <w:i w:val="0"/>
                <w:sz w:val="24"/>
                <w:szCs w:val="24"/>
              </w:rPr>
              <w:t xml:space="preserve">E </w:t>
            </w:r>
            <w:r w:rsidR="00EA30B2">
              <w:rPr>
                <w:b/>
                <w:i w:val="0"/>
                <w:sz w:val="24"/>
                <w:szCs w:val="24"/>
              </w:rPr>
              <w:t xml:space="preserve">Healthcare </w:t>
            </w:r>
            <w:r w:rsidR="00846527">
              <w:rPr>
                <w:b/>
                <w:i w:val="0"/>
                <w:sz w:val="24"/>
                <w:szCs w:val="24"/>
              </w:rPr>
              <w:t xml:space="preserve">(Seattle, WA) </w:t>
            </w:r>
            <w:hyperlink r:id="rId11" w:history="1">
              <w:r w:rsidR="00EA30B2" w:rsidRPr="00F025A7">
                <w:rPr>
                  <w:rStyle w:val="Hyperlink"/>
                  <w:sz w:val="18"/>
                  <w:szCs w:val="18"/>
                </w:rPr>
                <w:t>https://www.gehealthcare.com/</w:t>
              </w:r>
            </w:hyperlink>
            <w:r w:rsidR="0084652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</w:t>
            </w:r>
            <w:r w:rsidR="00EA30B2">
              <w:rPr>
                <w:sz w:val="18"/>
                <w:szCs w:val="18"/>
              </w:rPr>
              <w:t xml:space="preserve">  </w:t>
            </w:r>
            <w:r w:rsidR="00DA64F9" w:rsidRPr="00846527">
              <w:rPr>
                <w:sz w:val="18"/>
                <w:szCs w:val="18"/>
              </w:rPr>
              <w:t xml:space="preserve">                               </w:t>
            </w:r>
            <w:r w:rsidR="003C6272" w:rsidRPr="00846527">
              <w:rPr>
                <w:sz w:val="18"/>
                <w:szCs w:val="18"/>
              </w:rPr>
              <w:t xml:space="preserve"> </w:t>
            </w:r>
            <w:r w:rsidR="003C30E6">
              <w:rPr>
                <w:sz w:val="18"/>
                <w:szCs w:val="18"/>
              </w:rPr>
              <w:t xml:space="preserve">                        </w:t>
            </w:r>
            <w:r w:rsidR="003C6272" w:rsidRPr="00846527">
              <w:rPr>
                <w:sz w:val="18"/>
                <w:szCs w:val="18"/>
              </w:rPr>
              <w:t xml:space="preserve">      </w:t>
            </w:r>
            <w:r w:rsidR="003C6272" w:rsidRPr="00846527">
              <w:rPr>
                <w:i w:val="0"/>
                <w:sz w:val="24"/>
                <w:szCs w:val="24"/>
              </w:rPr>
              <w:t>Dec 17 – present</w:t>
            </w:r>
          </w:p>
          <w:p w14:paraId="4333368A" w14:textId="79EAE7F4" w:rsidR="00591ECC" w:rsidRPr="00846527" w:rsidRDefault="00591ECC" w:rsidP="00591ECC">
            <w:pPr>
              <w:pStyle w:val="Location"/>
              <w:spacing w:before="0"/>
              <w:ind w:left="480"/>
              <w:rPr>
                <w:b/>
                <w:i w:val="0"/>
                <w:sz w:val="24"/>
                <w:szCs w:val="24"/>
              </w:rPr>
            </w:pPr>
            <w:r w:rsidRPr="00846527">
              <w:rPr>
                <w:b/>
                <w:i w:val="0"/>
                <w:sz w:val="24"/>
                <w:szCs w:val="24"/>
              </w:rPr>
              <w:t>Software Engineer</w:t>
            </w:r>
          </w:p>
          <w:p w14:paraId="1B8AE63A" w14:textId="09842C5D" w:rsidR="00C35A0B" w:rsidRDefault="00E620BE" w:rsidP="00C35A0B">
            <w:pPr>
              <w:pStyle w:val="Location"/>
              <w:spacing w:before="0"/>
              <w:ind w:left="72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Team tech</w:t>
            </w:r>
            <w:r w:rsidR="00C76820">
              <w:rPr>
                <w:i w:val="0"/>
                <w:sz w:val="24"/>
                <w:szCs w:val="24"/>
              </w:rPr>
              <w:t>nical</w:t>
            </w:r>
            <w:r>
              <w:rPr>
                <w:i w:val="0"/>
                <w:sz w:val="24"/>
                <w:szCs w:val="24"/>
              </w:rPr>
              <w:t xml:space="preserve"> lead</w:t>
            </w:r>
          </w:p>
          <w:p w14:paraId="1BA47ADD" w14:textId="552B9DBE" w:rsidR="00C35A0B" w:rsidRDefault="00C35A0B" w:rsidP="00DE5372">
            <w:pPr>
              <w:pStyle w:val="Location"/>
              <w:spacing w:before="0"/>
              <w:ind w:left="6480" w:hanging="50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Built infrastructure and</w:t>
            </w:r>
            <w:r w:rsidR="00C76820">
              <w:rPr>
                <w:i w:val="0"/>
                <w:sz w:val="24"/>
                <w:szCs w:val="24"/>
              </w:rPr>
              <w:t xml:space="preserve"> components of application</w:t>
            </w:r>
            <w:r w:rsidR="00C55C2C">
              <w:rPr>
                <w:i w:val="0"/>
                <w:sz w:val="24"/>
                <w:szCs w:val="24"/>
              </w:rPr>
              <w:t xml:space="preserve"> for AWS</w:t>
            </w:r>
          </w:p>
          <w:p w14:paraId="7A2B2DA1" w14:textId="5850803F" w:rsidR="00C55C2C" w:rsidRDefault="00E620BE" w:rsidP="00C55C2C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Implemented</w:t>
            </w:r>
            <w:r w:rsidR="00E02B18" w:rsidRPr="00846527">
              <w:rPr>
                <w:i w:val="0"/>
                <w:sz w:val="24"/>
                <w:szCs w:val="24"/>
              </w:rPr>
              <w:t xml:space="preserve"> </w:t>
            </w:r>
            <w:r>
              <w:rPr>
                <w:i w:val="0"/>
                <w:sz w:val="24"/>
                <w:szCs w:val="24"/>
              </w:rPr>
              <w:t xml:space="preserve">continuous deployment </w:t>
            </w:r>
            <w:r w:rsidR="00C76820">
              <w:rPr>
                <w:i w:val="0"/>
                <w:sz w:val="24"/>
                <w:szCs w:val="24"/>
              </w:rPr>
              <w:t xml:space="preserve">of application </w:t>
            </w:r>
            <w:r>
              <w:rPr>
                <w:i w:val="0"/>
                <w:sz w:val="24"/>
                <w:szCs w:val="24"/>
              </w:rPr>
              <w:t>to AWS</w:t>
            </w:r>
          </w:p>
          <w:p w14:paraId="193C6221" w14:textId="02FD1FDF" w:rsidR="00C55C2C" w:rsidRDefault="00C55C2C" w:rsidP="00C55C2C">
            <w:pPr>
              <w:pStyle w:val="Location"/>
              <w:spacing w:before="0"/>
              <w:ind w:left="6480" w:hanging="50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Led design and architectural decisions</w:t>
            </w:r>
          </w:p>
          <w:p w14:paraId="1C14EFD9" w14:textId="6525A5FA" w:rsidR="00C55C2C" w:rsidRDefault="00C55C2C" w:rsidP="00C55C2C">
            <w:pPr>
              <w:pStyle w:val="Location"/>
              <w:spacing w:before="0"/>
              <w:ind w:left="6480" w:hanging="50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Developed full-stack web application</w:t>
            </w:r>
            <w:r>
              <w:rPr>
                <w:i w:val="0"/>
                <w:sz w:val="24"/>
                <w:szCs w:val="24"/>
              </w:rPr>
              <w:t xml:space="preserve"> with Angular framework</w:t>
            </w:r>
          </w:p>
          <w:p w14:paraId="27D82AE1" w14:textId="71F37117" w:rsidR="00C55C2C" w:rsidRDefault="00C55C2C" w:rsidP="00E02B18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Managed team with agile methodologies</w:t>
            </w:r>
          </w:p>
          <w:p w14:paraId="72EBB7BE" w14:textId="507B5E29" w:rsidR="007B4A62" w:rsidRDefault="00F83A62" w:rsidP="00F83A62">
            <w:pPr>
              <w:pStyle w:val="Location"/>
              <w:spacing w:before="0"/>
              <w:ind w:left="72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 xml:space="preserve">Developed </w:t>
            </w:r>
            <w:r w:rsidR="00C55C2C">
              <w:rPr>
                <w:i w:val="0"/>
                <w:sz w:val="24"/>
                <w:szCs w:val="24"/>
              </w:rPr>
              <w:t xml:space="preserve">REST </w:t>
            </w:r>
            <w:r w:rsidR="007B4A62">
              <w:rPr>
                <w:i w:val="0"/>
                <w:sz w:val="24"/>
                <w:szCs w:val="24"/>
              </w:rPr>
              <w:t>APIs for medical data storage</w:t>
            </w:r>
          </w:p>
          <w:p w14:paraId="4DF94097" w14:textId="5F75977D" w:rsidR="007B4A62" w:rsidRPr="00846527" w:rsidRDefault="007B4A62" w:rsidP="007B4A62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Improved </w:t>
            </w:r>
            <w:r w:rsidR="00143AFC">
              <w:rPr>
                <w:i w:val="0"/>
                <w:sz w:val="24"/>
                <w:szCs w:val="24"/>
              </w:rPr>
              <w:t>quality assurance by deco</w:t>
            </w:r>
            <w:r w:rsidR="00203BF8">
              <w:rPr>
                <w:i w:val="0"/>
                <w:sz w:val="24"/>
                <w:szCs w:val="24"/>
              </w:rPr>
              <w:t xml:space="preserve">upling services and </w:t>
            </w:r>
            <w:r w:rsidR="003C30E6">
              <w:rPr>
                <w:i w:val="0"/>
                <w:sz w:val="24"/>
                <w:szCs w:val="24"/>
              </w:rPr>
              <w:t>reducing</w:t>
            </w:r>
            <w:r w:rsidR="00203BF8">
              <w:rPr>
                <w:i w:val="0"/>
                <w:sz w:val="24"/>
                <w:szCs w:val="24"/>
              </w:rPr>
              <w:t xml:space="preserve"> data inconsistency</w:t>
            </w:r>
          </w:p>
          <w:p w14:paraId="0D6D120B" w14:textId="77777777" w:rsidR="00827FAC" w:rsidRPr="00846527" w:rsidRDefault="00827FAC" w:rsidP="00F21D8A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</w:p>
          <w:p w14:paraId="784D8EE8" w14:textId="61B7AA00" w:rsidR="003C6272" w:rsidRPr="00846527" w:rsidRDefault="00994448" w:rsidP="003C6272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     </w:t>
            </w:r>
            <w:r w:rsidR="00BC47FC">
              <w:rPr>
                <w:b/>
                <w:i w:val="0"/>
                <w:sz w:val="24"/>
                <w:szCs w:val="24"/>
              </w:rPr>
              <w:t xml:space="preserve">TSRI </w:t>
            </w:r>
            <w:r w:rsidR="003C6272" w:rsidRPr="00846527">
              <w:rPr>
                <w:b/>
                <w:i w:val="0"/>
                <w:sz w:val="24"/>
                <w:szCs w:val="24"/>
              </w:rPr>
              <w:t xml:space="preserve">(Kirkland, WA) </w:t>
            </w:r>
            <w:r w:rsidR="00401B41">
              <w:t xml:space="preserve"> </w:t>
            </w:r>
            <w:hyperlink r:id="rId12" w:history="1">
              <w:r w:rsidR="00401B41" w:rsidRPr="00A561C8">
                <w:rPr>
                  <w:rStyle w:val="Hyperlink"/>
                  <w:sz w:val="18"/>
                  <w:szCs w:val="18"/>
                </w:rPr>
                <w:t>https://tsri.com/</w:t>
              </w:r>
            </w:hyperlink>
            <w:r w:rsidR="00401B41">
              <w:rPr>
                <w:sz w:val="18"/>
                <w:szCs w:val="18"/>
              </w:rPr>
              <w:t xml:space="preserve"> </w:t>
            </w:r>
            <w:r w:rsidR="003C6272" w:rsidRPr="00401B41">
              <w:rPr>
                <w:sz w:val="18"/>
                <w:szCs w:val="18"/>
              </w:rPr>
              <w:t xml:space="preserve">                                  </w:t>
            </w:r>
            <w:r>
              <w:rPr>
                <w:sz w:val="18"/>
                <w:szCs w:val="18"/>
              </w:rPr>
              <w:t xml:space="preserve">       </w:t>
            </w:r>
            <w:r w:rsidR="00846527" w:rsidRPr="00401B41">
              <w:rPr>
                <w:sz w:val="18"/>
                <w:szCs w:val="18"/>
              </w:rPr>
              <w:t xml:space="preserve">            </w:t>
            </w:r>
            <w:r w:rsidR="003C6272" w:rsidRPr="00401B41">
              <w:rPr>
                <w:sz w:val="18"/>
                <w:szCs w:val="18"/>
              </w:rPr>
              <w:t xml:space="preserve">   </w:t>
            </w:r>
            <w:r w:rsidR="009103BA" w:rsidRPr="00401B41">
              <w:rPr>
                <w:sz w:val="18"/>
                <w:szCs w:val="18"/>
              </w:rPr>
              <w:t xml:space="preserve">             </w:t>
            </w:r>
            <w:r w:rsidR="00846527" w:rsidRPr="00401B41">
              <w:rPr>
                <w:sz w:val="18"/>
                <w:szCs w:val="18"/>
              </w:rPr>
              <w:t xml:space="preserve">                    </w:t>
            </w:r>
            <w:r w:rsidR="00401B41">
              <w:rPr>
                <w:sz w:val="18"/>
                <w:szCs w:val="18"/>
              </w:rPr>
              <w:t xml:space="preserve">   </w:t>
            </w:r>
            <w:r w:rsidR="00846527" w:rsidRPr="00401B41">
              <w:rPr>
                <w:sz w:val="18"/>
                <w:szCs w:val="18"/>
              </w:rPr>
              <w:t xml:space="preserve">       </w:t>
            </w:r>
            <w:r w:rsidR="00401B41">
              <w:rPr>
                <w:sz w:val="18"/>
                <w:szCs w:val="18"/>
              </w:rPr>
              <w:t xml:space="preserve">         </w:t>
            </w:r>
            <w:r w:rsidR="00846527" w:rsidRPr="00401B41">
              <w:rPr>
                <w:sz w:val="18"/>
                <w:szCs w:val="18"/>
              </w:rPr>
              <w:t xml:space="preserve">    </w:t>
            </w:r>
            <w:r w:rsidR="003C6272" w:rsidRPr="00846527">
              <w:rPr>
                <w:i w:val="0"/>
                <w:sz w:val="24"/>
                <w:szCs w:val="24"/>
              </w:rPr>
              <w:t>Dec 15 – Dec 17</w:t>
            </w:r>
          </w:p>
          <w:p w14:paraId="40527B49" w14:textId="77777777" w:rsidR="00BC47FC" w:rsidRPr="00846527" w:rsidRDefault="00BC47FC" w:rsidP="00BC47FC">
            <w:pPr>
              <w:pStyle w:val="Location"/>
              <w:spacing w:before="0"/>
              <w:ind w:left="480"/>
              <w:rPr>
                <w:b/>
                <w:i w:val="0"/>
                <w:sz w:val="24"/>
                <w:szCs w:val="24"/>
              </w:rPr>
            </w:pPr>
            <w:r w:rsidRPr="00846527">
              <w:rPr>
                <w:b/>
                <w:i w:val="0"/>
                <w:sz w:val="24"/>
                <w:szCs w:val="24"/>
              </w:rPr>
              <w:t>Software Engineer</w:t>
            </w:r>
          </w:p>
          <w:p w14:paraId="0736D776" w14:textId="4B24BF44" w:rsidR="00503314" w:rsidRDefault="00591ECC" w:rsidP="00503314">
            <w:pPr>
              <w:pStyle w:val="Location"/>
              <w:spacing w:before="0"/>
              <w:ind w:left="72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Developed full-stack web application 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for audit documents logging</w:t>
            </w:r>
          </w:p>
          <w:p w14:paraId="0E4B13DC" w14:textId="5C603AFE" w:rsidR="00503314" w:rsidRDefault="00503314" w:rsidP="00503314">
            <w:pPr>
              <w:pStyle w:val="Location"/>
              <w:spacing w:before="0"/>
              <w:ind w:left="72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          Led post-releases of product to stakeholders</w:t>
            </w:r>
          </w:p>
          <w:p w14:paraId="6890EA64" w14:textId="4DC37836" w:rsidR="00B84F49" w:rsidRDefault="00FD294D" w:rsidP="00B84F49">
            <w:pPr>
              <w:pStyle w:val="Location"/>
              <w:spacing w:before="0"/>
              <w:ind w:left="144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Implemen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ted 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automated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build and release to c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loud</w:t>
            </w:r>
          </w:p>
          <w:p w14:paraId="3B710DDA" w14:textId="7C1FA93D" w:rsidR="00591ECC" w:rsidRPr="00846527" w:rsidRDefault="00591ECC" w:rsidP="00B84F49">
            <w:pPr>
              <w:pStyle w:val="Location"/>
              <w:spacing w:before="0"/>
              <w:ind w:left="72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Developed 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automation</w:t>
            </w: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for modernization </w:t>
            </w: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of PowerBuilder applications to Java-based web applications</w:t>
            </w:r>
          </w:p>
          <w:p w14:paraId="3B4F6AA6" w14:textId="5B8E06EF" w:rsidR="00591ECC" w:rsidRPr="00846527" w:rsidRDefault="00C35A0B" w:rsidP="00B412B9">
            <w:pPr>
              <w:pStyle w:val="Location"/>
              <w:spacing w:before="0"/>
              <w:ind w:left="144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cs="Segoe UI"/>
                <w:i w:val="0"/>
                <w:color w:val="212121"/>
                <w:sz w:val="24"/>
                <w:szCs w:val="24"/>
              </w:rPr>
              <w:t>Improved</w:t>
            </w:r>
            <w:r w:rsidR="00300891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source </w:t>
            </w:r>
            <w:r w:rsidR="00591ECC"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code generator </w:t>
            </w:r>
            <w:r w:rsidR="00300891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for full-stack </w:t>
            </w:r>
            <w:r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web </w:t>
            </w:r>
            <w:r w:rsidR="00300891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application </w:t>
            </w:r>
            <w:r w:rsidR="00591ECC"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with </w:t>
            </w:r>
            <w:r w:rsidR="00300891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parser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tool</w:t>
            </w:r>
          </w:p>
          <w:p w14:paraId="397BAC90" w14:textId="77777777" w:rsidR="003C6272" w:rsidRPr="00846527" w:rsidRDefault="003C6272" w:rsidP="003C6272">
            <w:pPr>
              <w:pStyle w:val="Location"/>
              <w:spacing w:before="0"/>
              <w:ind w:left="480"/>
              <w:rPr>
                <w:i w:val="0"/>
                <w:sz w:val="24"/>
                <w:szCs w:val="24"/>
              </w:rPr>
            </w:pPr>
          </w:p>
          <w:p w14:paraId="5897EF78" w14:textId="02D785B3" w:rsidR="003C6272" w:rsidRPr="00846527" w:rsidRDefault="00994448" w:rsidP="003C6272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     </w:t>
            </w:r>
            <w:proofErr w:type="spellStart"/>
            <w:r w:rsidR="003C6272" w:rsidRPr="00846527">
              <w:rPr>
                <w:b/>
                <w:i w:val="0"/>
                <w:sz w:val="24"/>
                <w:szCs w:val="24"/>
              </w:rPr>
              <w:t>Tyemill</w:t>
            </w:r>
            <w:proofErr w:type="spellEnd"/>
            <w:r w:rsidR="003C6272" w:rsidRPr="00846527">
              <w:rPr>
                <w:b/>
                <w:i w:val="0"/>
                <w:sz w:val="24"/>
                <w:szCs w:val="24"/>
              </w:rPr>
              <w:t xml:space="preserve"> (Seattle, WA) </w:t>
            </w:r>
            <w:r w:rsidR="00401B41">
              <w:t xml:space="preserve"> </w:t>
            </w:r>
            <w:hyperlink r:id="rId13" w:history="1">
              <w:r w:rsidR="00401B41" w:rsidRPr="00A561C8">
                <w:rPr>
                  <w:rStyle w:val="Hyperlink"/>
                  <w:sz w:val="18"/>
                  <w:szCs w:val="18"/>
                </w:rPr>
                <w:t>https://www.tyemill.com/</w:t>
              </w:r>
            </w:hyperlink>
            <w:r w:rsidR="00401B41">
              <w:rPr>
                <w:sz w:val="18"/>
                <w:szCs w:val="18"/>
              </w:rPr>
              <w:t xml:space="preserve"> </w:t>
            </w:r>
            <w:r w:rsidR="003C6272" w:rsidRPr="00401B41"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 xml:space="preserve">    </w:t>
            </w:r>
            <w:r w:rsidR="003C6272" w:rsidRPr="00401B41">
              <w:rPr>
                <w:sz w:val="18"/>
                <w:szCs w:val="18"/>
              </w:rPr>
              <w:t xml:space="preserve">                </w:t>
            </w:r>
            <w:r w:rsidR="00846527" w:rsidRPr="00401B41">
              <w:rPr>
                <w:sz w:val="18"/>
                <w:szCs w:val="18"/>
              </w:rPr>
              <w:t xml:space="preserve">                             </w:t>
            </w:r>
            <w:r w:rsidR="009103BA" w:rsidRPr="00401B41">
              <w:rPr>
                <w:sz w:val="18"/>
                <w:szCs w:val="18"/>
              </w:rPr>
              <w:t xml:space="preserve">              </w:t>
            </w:r>
            <w:r w:rsidR="00401B41">
              <w:rPr>
                <w:sz w:val="18"/>
                <w:szCs w:val="18"/>
              </w:rPr>
              <w:t xml:space="preserve">    </w:t>
            </w:r>
            <w:r w:rsidR="009103BA" w:rsidRPr="00401B41">
              <w:rPr>
                <w:sz w:val="18"/>
                <w:szCs w:val="18"/>
              </w:rPr>
              <w:t xml:space="preserve">          </w:t>
            </w:r>
            <w:r w:rsidR="003C6272" w:rsidRPr="00401B41">
              <w:rPr>
                <w:sz w:val="18"/>
                <w:szCs w:val="18"/>
              </w:rPr>
              <w:t xml:space="preserve"> </w:t>
            </w:r>
            <w:r w:rsidR="003C6272" w:rsidRPr="00846527">
              <w:rPr>
                <w:i w:val="0"/>
                <w:sz w:val="24"/>
                <w:szCs w:val="24"/>
              </w:rPr>
              <w:t>Jun 15 – Sep 15</w:t>
            </w:r>
          </w:p>
          <w:p w14:paraId="2A9E9D65" w14:textId="57F9F1DD" w:rsidR="009103BA" w:rsidRPr="00846527" w:rsidRDefault="00E52D2E" w:rsidP="009103BA">
            <w:pPr>
              <w:pStyle w:val="Location"/>
              <w:spacing w:before="0"/>
              <w:ind w:left="480"/>
              <w:rPr>
                <w:i w:val="0"/>
                <w:sz w:val="24"/>
                <w:szCs w:val="24"/>
              </w:rPr>
            </w:pPr>
            <w:r w:rsidRPr="00846527">
              <w:rPr>
                <w:b/>
                <w:i w:val="0"/>
                <w:sz w:val="24"/>
                <w:szCs w:val="24"/>
              </w:rPr>
              <w:t>Software Engineer</w:t>
            </w:r>
          </w:p>
          <w:p w14:paraId="57CAC2A8" w14:textId="4BFD524D" w:rsidR="003C6272" w:rsidRPr="00846527" w:rsidRDefault="003C6272" w:rsidP="00DA64F9">
            <w:pPr>
              <w:pStyle w:val="Location"/>
              <w:spacing w:before="0"/>
              <w:ind w:left="72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>Developed full-stack web applicati</w:t>
            </w:r>
            <w:r w:rsidR="00C164B5">
              <w:rPr>
                <w:i w:val="0"/>
                <w:sz w:val="24"/>
                <w:szCs w:val="24"/>
              </w:rPr>
              <w:t>on for analyzing economic sys</w:t>
            </w:r>
            <w:bookmarkStart w:id="0" w:name="_GoBack"/>
            <w:bookmarkEnd w:id="0"/>
            <w:r w:rsidR="00C164B5">
              <w:rPr>
                <w:i w:val="0"/>
                <w:sz w:val="24"/>
                <w:szCs w:val="24"/>
              </w:rPr>
              <w:t>tems</w:t>
            </w:r>
          </w:p>
          <w:p w14:paraId="0DE1DB66" w14:textId="1BB34155" w:rsidR="003C6272" w:rsidRPr="00846527" w:rsidRDefault="003C6272" w:rsidP="00E52D2E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 xml:space="preserve">Improved performance </w:t>
            </w:r>
            <w:r w:rsidR="00C164B5">
              <w:rPr>
                <w:i w:val="0"/>
                <w:sz w:val="24"/>
                <w:szCs w:val="24"/>
              </w:rPr>
              <w:t>by decreasing i/o</w:t>
            </w:r>
            <w:r w:rsidRPr="00846527">
              <w:rPr>
                <w:i w:val="0"/>
                <w:sz w:val="24"/>
                <w:szCs w:val="24"/>
              </w:rPr>
              <w:t xml:space="preserve"> operations </w:t>
            </w:r>
            <w:r w:rsidR="00D01996">
              <w:rPr>
                <w:i w:val="0"/>
                <w:sz w:val="24"/>
                <w:szCs w:val="24"/>
              </w:rPr>
              <w:t xml:space="preserve">with </w:t>
            </w:r>
            <w:r w:rsidR="009103BA" w:rsidRPr="00846527">
              <w:rPr>
                <w:i w:val="0"/>
                <w:sz w:val="24"/>
                <w:szCs w:val="24"/>
              </w:rPr>
              <w:t xml:space="preserve">persistent </w:t>
            </w:r>
            <w:r w:rsidR="00C164B5">
              <w:rPr>
                <w:i w:val="0"/>
                <w:sz w:val="24"/>
                <w:szCs w:val="24"/>
              </w:rPr>
              <w:t>layer</w:t>
            </w:r>
          </w:p>
          <w:p w14:paraId="54A4598B" w14:textId="77777777" w:rsidR="00F67A1D" w:rsidRPr="00846527" w:rsidRDefault="00F67A1D" w:rsidP="00F67A1D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</w:p>
          <w:p w14:paraId="0E5D1F0E" w14:textId="7133623F" w:rsidR="00F67A1D" w:rsidRPr="00846527" w:rsidRDefault="00994448" w:rsidP="00F67A1D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     </w:t>
            </w:r>
            <w:r w:rsidR="00F67A1D" w:rsidRPr="00846527">
              <w:rPr>
                <w:b/>
                <w:i w:val="0"/>
                <w:sz w:val="24"/>
                <w:szCs w:val="24"/>
              </w:rPr>
              <w:t>TMA Solutions (Ho Chi Minh City, Vietnam)</w:t>
            </w:r>
            <w:r w:rsidR="00401B41">
              <w:rPr>
                <w:b/>
                <w:i w:val="0"/>
                <w:sz w:val="24"/>
                <w:szCs w:val="24"/>
              </w:rPr>
              <w:t xml:space="preserve"> </w:t>
            </w:r>
            <w:hyperlink r:id="rId14" w:history="1">
              <w:r w:rsidR="00401B41" w:rsidRPr="00401B41">
                <w:rPr>
                  <w:rStyle w:val="Hyperlink"/>
                  <w:sz w:val="18"/>
                  <w:szCs w:val="18"/>
                </w:rPr>
                <w:t>https://www.tmasolutions.com/</w:t>
              </w:r>
            </w:hyperlink>
            <w:r w:rsidR="00401B41">
              <w:rPr>
                <w:b/>
                <w:sz w:val="18"/>
                <w:szCs w:val="18"/>
              </w:rPr>
              <w:t xml:space="preserve"> </w:t>
            </w:r>
            <w:r w:rsidR="00F67A1D" w:rsidRPr="00401B41">
              <w:rPr>
                <w:b/>
                <w:sz w:val="18"/>
                <w:szCs w:val="18"/>
              </w:rPr>
              <w:t xml:space="preserve"> </w:t>
            </w:r>
            <w:r w:rsidR="00846527" w:rsidRPr="00401B41">
              <w:rPr>
                <w:sz w:val="18"/>
                <w:szCs w:val="18"/>
              </w:rPr>
              <w:t xml:space="preserve">                 </w:t>
            </w:r>
            <w:r w:rsidR="00401B41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 xml:space="preserve">    </w:t>
            </w:r>
            <w:r w:rsidR="00F67A1D" w:rsidRPr="00401B41">
              <w:rPr>
                <w:sz w:val="18"/>
                <w:szCs w:val="18"/>
              </w:rPr>
              <w:t xml:space="preserve">            </w:t>
            </w:r>
            <w:r w:rsidR="00F67A1D" w:rsidRPr="00846527">
              <w:rPr>
                <w:i w:val="0"/>
                <w:sz w:val="24"/>
                <w:szCs w:val="24"/>
              </w:rPr>
              <w:t>Jun 14 – Aug 14</w:t>
            </w:r>
          </w:p>
          <w:p w14:paraId="257D18C8" w14:textId="5158B7FB" w:rsidR="00F67A1D" w:rsidRPr="00846527" w:rsidRDefault="00F67A1D" w:rsidP="00F67A1D">
            <w:pPr>
              <w:pStyle w:val="Location"/>
              <w:spacing w:before="0"/>
              <w:ind w:left="480"/>
              <w:rPr>
                <w:i w:val="0"/>
                <w:sz w:val="24"/>
                <w:szCs w:val="24"/>
              </w:rPr>
            </w:pPr>
            <w:r w:rsidRPr="00846527">
              <w:rPr>
                <w:b/>
                <w:i w:val="0"/>
                <w:sz w:val="24"/>
                <w:szCs w:val="24"/>
              </w:rPr>
              <w:t>Software Engineer</w:t>
            </w:r>
          </w:p>
          <w:p w14:paraId="4B2C6914" w14:textId="710819EA" w:rsidR="00F67A1D" w:rsidRPr="00846527" w:rsidRDefault="00F67A1D" w:rsidP="00F67A1D">
            <w:pPr>
              <w:pStyle w:val="Location"/>
              <w:spacing w:before="0"/>
              <w:ind w:left="72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 xml:space="preserve">Developed </w:t>
            </w:r>
            <w:r w:rsidR="00846527" w:rsidRPr="00846527">
              <w:rPr>
                <w:i w:val="0"/>
                <w:sz w:val="24"/>
                <w:szCs w:val="24"/>
              </w:rPr>
              <w:t xml:space="preserve">image processing </w:t>
            </w:r>
            <w:r w:rsidR="006C27D7">
              <w:rPr>
                <w:i w:val="0"/>
                <w:sz w:val="24"/>
                <w:szCs w:val="24"/>
              </w:rPr>
              <w:t xml:space="preserve">algorithm for </w:t>
            </w:r>
            <w:r w:rsidR="00C164B5">
              <w:rPr>
                <w:i w:val="0"/>
                <w:sz w:val="24"/>
                <w:szCs w:val="24"/>
              </w:rPr>
              <w:t>biological data</w:t>
            </w:r>
          </w:p>
          <w:p w14:paraId="01C7F57E" w14:textId="2D282128" w:rsidR="00F67A1D" w:rsidRPr="00846527" w:rsidRDefault="00F67A1D" w:rsidP="00F67A1D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 xml:space="preserve">Improved </w:t>
            </w:r>
            <w:r w:rsidR="00C164B5">
              <w:rPr>
                <w:i w:val="0"/>
                <w:sz w:val="24"/>
                <w:szCs w:val="24"/>
              </w:rPr>
              <w:t>computational</w:t>
            </w:r>
            <w:r w:rsidR="006C27D7">
              <w:rPr>
                <w:i w:val="0"/>
                <w:sz w:val="24"/>
                <w:szCs w:val="24"/>
              </w:rPr>
              <w:t xml:space="preserve"> speed by</w:t>
            </w:r>
            <w:r w:rsidR="00C164B5">
              <w:rPr>
                <w:i w:val="0"/>
                <w:sz w:val="24"/>
                <w:szCs w:val="24"/>
              </w:rPr>
              <w:t xml:space="preserve"> re-orchestrating </w:t>
            </w:r>
            <w:r w:rsidR="00203BF8">
              <w:rPr>
                <w:i w:val="0"/>
                <w:sz w:val="24"/>
                <w:szCs w:val="24"/>
              </w:rPr>
              <w:t>and parallelizing grid manipulations</w:t>
            </w:r>
          </w:p>
          <w:p w14:paraId="189A8EBC" w14:textId="2104524B" w:rsidR="00F67A1D" w:rsidRPr="00CF5EFC" w:rsidRDefault="00F67A1D" w:rsidP="00F67A1D">
            <w:pPr>
              <w:pStyle w:val="Location"/>
              <w:spacing w:before="0"/>
              <w:rPr>
                <w:i w:val="0"/>
              </w:rPr>
            </w:pPr>
          </w:p>
        </w:tc>
      </w:tr>
      <w:tr w:rsidR="003C6272" w:rsidRPr="00CF5EFC" w14:paraId="75CFF2C2" w14:textId="77777777" w:rsidTr="009966DC">
        <w:trPr>
          <w:trHeight w:val="1748"/>
        </w:trPr>
        <w:tc>
          <w:tcPr>
            <w:tcW w:w="17" w:type="dxa"/>
          </w:tcPr>
          <w:p w14:paraId="6A8BE4BC" w14:textId="0DEBFE36" w:rsidR="003C6272" w:rsidRPr="00CF5EFC" w:rsidRDefault="003C6272" w:rsidP="003C6272">
            <w:pPr>
              <w:spacing w:line="240" w:lineRule="auto"/>
              <w:rPr>
                <w:rFonts w:ascii="Garamond" w:hAnsi="Garamond"/>
                <w:color w:val="auto"/>
                <w:sz w:val="18"/>
                <w:szCs w:val="18"/>
              </w:rPr>
            </w:pPr>
          </w:p>
        </w:tc>
        <w:tc>
          <w:tcPr>
            <w:tcW w:w="11690" w:type="dxa"/>
          </w:tcPr>
          <w:p w14:paraId="7DAE37FD" w14:textId="77777777" w:rsidR="00827FAC" w:rsidRDefault="00827FAC" w:rsidP="003C6272">
            <w:pPr>
              <w:pStyle w:val="Heading2"/>
              <w:rPr>
                <w:rFonts w:ascii="Garamond" w:hAnsi="Garamond"/>
                <w:color w:val="auto"/>
                <w:sz w:val="18"/>
                <w:szCs w:val="18"/>
              </w:rPr>
            </w:pPr>
          </w:p>
          <w:p w14:paraId="35E759D4" w14:textId="63BBFDAA" w:rsidR="00846527" w:rsidRPr="00C55C2C" w:rsidRDefault="003C6272" w:rsidP="00C55C2C">
            <w:pPr>
              <w:pStyle w:val="Heading2"/>
              <w:rPr>
                <w:rFonts w:ascii="Garamond" w:hAnsi="Garamond"/>
                <w:color w:val="auto"/>
                <w:sz w:val="22"/>
                <w:szCs w:val="22"/>
              </w:rPr>
            </w:pPr>
            <w:r w:rsidRPr="00994448">
              <w:rPr>
                <w:rFonts w:ascii="Garamond" w:hAnsi="Garamond"/>
                <w:color w:val="auto"/>
                <w:sz w:val="22"/>
                <w:szCs w:val="22"/>
              </w:rPr>
              <w:t>Education</w:t>
            </w:r>
          </w:p>
          <w:p w14:paraId="48A4FDBE" w14:textId="28EE7BB1" w:rsidR="00846527" w:rsidRPr="00F67A1D" w:rsidRDefault="003C6272" w:rsidP="00846527">
            <w:pPr>
              <w:pStyle w:val="Education"/>
              <w:spacing w:before="0" w:line="276" w:lineRule="auto"/>
              <w:ind w:right="176"/>
              <w:rPr>
                <w:i w:val="0"/>
                <w:sz w:val="24"/>
              </w:rPr>
            </w:pPr>
            <w:r w:rsidRPr="00F67A1D">
              <w:rPr>
                <w:i w:val="0"/>
                <w:sz w:val="24"/>
              </w:rPr>
              <w:t xml:space="preserve">      University of Washington</w:t>
            </w:r>
            <w:r w:rsidR="009D62A9" w:rsidRPr="00F67A1D">
              <w:rPr>
                <w:i w:val="0"/>
                <w:sz w:val="24"/>
              </w:rPr>
              <w:t xml:space="preserve"> (WA</w:t>
            </w:r>
            <w:r w:rsidR="00F67A1D">
              <w:rPr>
                <w:i w:val="0"/>
                <w:sz w:val="24"/>
              </w:rPr>
              <w:t>, USA</w:t>
            </w:r>
            <w:r w:rsidR="009D62A9" w:rsidRPr="00F67A1D">
              <w:rPr>
                <w:i w:val="0"/>
                <w:sz w:val="24"/>
              </w:rPr>
              <w:t>)</w:t>
            </w:r>
            <w:r w:rsidR="00846527">
              <w:rPr>
                <w:i w:val="0"/>
                <w:sz w:val="24"/>
              </w:rPr>
              <w:t xml:space="preserve"> </w:t>
            </w:r>
            <w:r w:rsidR="00846527">
              <w:t xml:space="preserve"> </w:t>
            </w:r>
            <w:hyperlink r:id="rId15" w:history="1">
              <w:r w:rsidR="00401B41" w:rsidRPr="00A561C8">
                <w:rPr>
                  <w:rStyle w:val="Hyperlink"/>
                  <w:b w:val="0"/>
                  <w:sz w:val="18"/>
                  <w:szCs w:val="18"/>
                </w:rPr>
                <w:t>https://www.washington.edu/</w:t>
              </w:r>
            </w:hyperlink>
            <w:r w:rsidR="00401B41">
              <w:rPr>
                <w:b w:val="0"/>
                <w:sz w:val="18"/>
                <w:szCs w:val="18"/>
              </w:rPr>
              <w:t xml:space="preserve"> </w:t>
            </w:r>
            <w:r w:rsidR="00FF7C8B" w:rsidRPr="00401B41">
              <w:rPr>
                <w:b w:val="0"/>
                <w:sz w:val="18"/>
                <w:szCs w:val="18"/>
              </w:rPr>
              <w:t xml:space="preserve">              </w:t>
            </w:r>
            <w:r w:rsidRPr="00401B41">
              <w:rPr>
                <w:b w:val="0"/>
                <w:sz w:val="18"/>
                <w:szCs w:val="18"/>
              </w:rPr>
              <w:t xml:space="preserve">                                                    </w:t>
            </w:r>
            <w:r w:rsidRPr="00401B41">
              <w:rPr>
                <w:i w:val="0"/>
                <w:sz w:val="24"/>
              </w:rPr>
              <w:t xml:space="preserve"> </w:t>
            </w:r>
          </w:p>
          <w:p w14:paraId="6642E222" w14:textId="21B17E45" w:rsidR="00846527" w:rsidRPr="00F67A1D" w:rsidRDefault="00994448" w:rsidP="00846527">
            <w:pPr>
              <w:pStyle w:val="Education"/>
              <w:spacing w:before="0" w:line="276" w:lineRule="auto"/>
              <w:ind w:right="176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 xml:space="preserve">                 </w:t>
            </w:r>
            <w:r w:rsidR="003C6272" w:rsidRPr="00F67A1D">
              <w:rPr>
                <w:b w:val="0"/>
                <w:i w:val="0"/>
                <w:sz w:val="24"/>
              </w:rPr>
              <w:t>Master in Computer Science and Software Engineer</w:t>
            </w:r>
            <w:r>
              <w:rPr>
                <w:b w:val="0"/>
                <w:i w:val="0"/>
                <w:sz w:val="24"/>
              </w:rPr>
              <w:t xml:space="preserve">ing                           </w:t>
            </w:r>
            <w:r w:rsidR="00F67A1D">
              <w:rPr>
                <w:b w:val="0"/>
                <w:i w:val="0"/>
                <w:sz w:val="24"/>
              </w:rPr>
              <w:t xml:space="preserve">    </w:t>
            </w:r>
            <w:r w:rsidR="003C6272" w:rsidRPr="00F67A1D">
              <w:rPr>
                <w:b w:val="0"/>
                <w:i w:val="0"/>
                <w:sz w:val="24"/>
              </w:rPr>
              <w:t xml:space="preserve">                                </w:t>
            </w:r>
            <w:r w:rsidR="00F67A1D">
              <w:rPr>
                <w:b w:val="0"/>
                <w:i w:val="0"/>
                <w:sz w:val="24"/>
              </w:rPr>
              <w:t xml:space="preserve">                   20</w:t>
            </w:r>
            <w:r w:rsidR="003C6272" w:rsidRPr="00F67A1D">
              <w:rPr>
                <w:b w:val="0"/>
                <w:i w:val="0"/>
                <w:sz w:val="24"/>
              </w:rPr>
              <w:t>16</w:t>
            </w:r>
          </w:p>
          <w:p w14:paraId="73ED6887" w14:textId="0AA1CDE5" w:rsidR="00C55C2C" w:rsidRPr="00C55C2C" w:rsidRDefault="00994448" w:rsidP="00846527">
            <w:pPr>
              <w:pStyle w:val="Education"/>
              <w:spacing w:before="0" w:line="276" w:lineRule="auto"/>
              <w:ind w:right="32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 xml:space="preserve">                 </w:t>
            </w:r>
            <w:r w:rsidR="003C6272" w:rsidRPr="00F67A1D">
              <w:rPr>
                <w:b w:val="0"/>
                <w:i w:val="0"/>
                <w:sz w:val="24"/>
              </w:rPr>
              <w:t xml:space="preserve">Bachelor in Mathematics                             </w:t>
            </w:r>
            <w:r>
              <w:rPr>
                <w:b w:val="0"/>
                <w:i w:val="0"/>
                <w:sz w:val="24"/>
              </w:rPr>
              <w:t xml:space="preserve">                              </w:t>
            </w:r>
            <w:r w:rsidR="00F67A1D">
              <w:rPr>
                <w:b w:val="0"/>
                <w:i w:val="0"/>
                <w:sz w:val="24"/>
              </w:rPr>
              <w:t xml:space="preserve">   </w:t>
            </w:r>
            <w:r w:rsidR="003C6272" w:rsidRPr="00F67A1D">
              <w:rPr>
                <w:b w:val="0"/>
                <w:i w:val="0"/>
                <w:sz w:val="24"/>
              </w:rPr>
              <w:t xml:space="preserve">                                                                </w:t>
            </w:r>
            <w:r w:rsidR="00F67A1D">
              <w:rPr>
                <w:b w:val="0"/>
                <w:i w:val="0"/>
                <w:sz w:val="24"/>
              </w:rPr>
              <w:t xml:space="preserve">   20</w:t>
            </w:r>
            <w:r w:rsidR="003C6272" w:rsidRPr="00F67A1D">
              <w:rPr>
                <w:b w:val="0"/>
                <w:i w:val="0"/>
                <w:sz w:val="24"/>
              </w:rPr>
              <w:t>14</w:t>
            </w:r>
          </w:p>
        </w:tc>
      </w:tr>
      <w:tr w:rsidR="003C6272" w:rsidRPr="00F67A1D" w14:paraId="0CC7C6C8" w14:textId="77777777" w:rsidTr="00994448">
        <w:trPr>
          <w:trHeight w:val="3030"/>
        </w:trPr>
        <w:tc>
          <w:tcPr>
            <w:tcW w:w="17" w:type="dxa"/>
          </w:tcPr>
          <w:p w14:paraId="45A0F616" w14:textId="77777777" w:rsidR="003C6272" w:rsidRPr="00CF5EFC" w:rsidRDefault="003C6272" w:rsidP="00846527">
            <w:pPr>
              <w:spacing w:line="240" w:lineRule="auto"/>
              <w:rPr>
                <w:rFonts w:ascii="Garamond" w:hAnsi="Garamond"/>
                <w:color w:val="auto"/>
                <w:sz w:val="18"/>
                <w:szCs w:val="18"/>
              </w:rPr>
            </w:pPr>
          </w:p>
        </w:tc>
        <w:tc>
          <w:tcPr>
            <w:tcW w:w="11690" w:type="dxa"/>
          </w:tcPr>
          <w:p w14:paraId="7466F3ED" w14:textId="77777777" w:rsidR="00827FAC" w:rsidRPr="00F67A1D" w:rsidRDefault="00827FAC" w:rsidP="00846527">
            <w:pPr>
              <w:pStyle w:val="ResumeText"/>
              <w:spacing w:line="240" w:lineRule="auto"/>
              <w:ind w:right="15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</w:p>
          <w:p w14:paraId="24A3558B" w14:textId="7E124389" w:rsidR="00E52D2E" w:rsidRPr="00994448" w:rsidRDefault="00E52D2E" w:rsidP="00846527">
            <w:pPr>
              <w:pStyle w:val="ResumeText"/>
              <w:spacing w:line="240" w:lineRule="auto"/>
              <w:ind w:right="15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 w:rsidRPr="00994448">
              <w:rPr>
                <w:rFonts w:ascii="Garamond" w:hAnsi="Garamond"/>
                <w:b/>
                <w:color w:val="auto"/>
                <w:sz w:val="22"/>
                <w:szCs w:val="22"/>
              </w:rPr>
              <w:t>BACKGROUND</w:t>
            </w:r>
          </w:p>
          <w:p w14:paraId="6E36B38F" w14:textId="77777777" w:rsidR="00D01996" w:rsidRPr="00F67A1D" w:rsidRDefault="00D01996" w:rsidP="00846527">
            <w:pPr>
              <w:pStyle w:val="ResumeText"/>
              <w:spacing w:line="240" w:lineRule="auto"/>
              <w:ind w:right="15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</w:p>
          <w:p w14:paraId="3FFFDB5E" w14:textId="156EFCE1" w:rsidR="00D01996" w:rsidRDefault="00E52D2E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         </w:t>
            </w:r>
            <w:r w:rsidR="009D62A9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C</w:t>
            </w:r>
            <w:r w:rsidR="00DE077F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loud </w:t>
            </w: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infrastructure and </w:t>
            </w:r>
            <w:r w:rsidR="00DE077F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development</w:t>
            </w:r>
          </w:p>
          <w:p w14:paraId="5DE80839" w14:textId="270738B6" w:rsidR="009966DC" w:rsidRPr="00F67A1D" w:rsidRDefault="009966DC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        </w:t>
            </w:r>
            <w:r w:rsidR="00E807C3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AWS, </w:t>
            </w:r>
            <w:proofErr w:type="spellStart"/>
            <w:r w:rsidR="00E807C3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Terraform</w:t>
            </w:r>
            <w:proofErr w:type="spellEnd"/>
            <w:r w:rsidR="00E807C3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/</w:t>
            </w:r>
            <w:proofErr w:type="spellStart"/>
            <w:r w:rsidR="00E807C3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CloudFormation</w:t>
            </w:r>
            <w:proofErr w:type="spellEnd"/>
            <w:r w:rsidR="00E807C3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, ECS (with </w:t>
            </w:r>
            <w:proofErr w:type="spellStart"/>
            <w:r w:rsidR="00E807C3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Docker</w:t>
            </w:r>
            <w:proofErr w:type="spellEnd"/>
            <w:r w:rsidR="00E807C3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)</w:t>
            </w:r>
          </w:p>
          <w:p w14:paraId="43227305" w14:textId="7016585D" w:rsidR="00636E7F" w:rsidRDefault="00636E7F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</w:t>
            </w:r>
            <w:r w:rsidR="00E52D2E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</w:t>
            </w:r>
            <w:r w:rsidR="003C6272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Full-stack web application</w:t>
            </w:r>
          </w:p>
          <w:p w14:paraId="5B175A5C" w14:textId="77777777" w:rsidR="00E807C3" w:rsidRDefault="00E807C3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         Java, Python</w:t>
            </w:r>
          </w:p>
          <w:p w14:paraId="357E7599" w14:textId="41A05C40" w:rsidR="00E52D2E" w:rsidRDefault="00636E7F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</w:t>
            </w:r>
            <w:r w:rsidR="00E52D2E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</w:t>
            </w:r>
            <w:r w:rsidR="00D01996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Agile</w:t>
            </w: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methodolog</w:t>
            </w:r>
            <w:r w:rsidR="00E52D2E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ies</w:t>
            </w:r>
          </w:p>
          <w:p w14:paraId="218E903D" w14:textId="0366A232" w:rsidR="00C164B5" w:rsidRPr="00F67A1D" w:rsidRDefault="009B395A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     </w:t>
            </w:r>
            <w:proofErr w:type="spellStart"/>
            <w:r w:rsidR="00334F32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Terraform</w:t>
            </w:r>
            <w:proofErr w:type="spellEnd"/>
            <w:r w:rsidR="00334F32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</w:t>
            </w:r>
            <w:proofErr w:type="spellStart"/>
            <w:r w:rsidR="00334F32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Kubernetes</w:t>
            </w:r>
            <w:proofErr w:type="spellEnd"/>
          </w:p>
          <w:p w14:paraId="67883698" w14:textId="213593CB" w:rsidR="003C6272" w:rsidRPr="00F67A1D" w:rsidRDefault="003C6272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                                </w:t>
            </w:r>
          </w:p>
          <w:p w14:paraId="65BC885A" w14:textId="6FF2CB23" w:rsidR="003C6272" w:rsidRPr="00994448" w:rsidRDefault="00F67A1D" w:rsidP="00846527">
            <w:pPr>
              <w:spacing w:line="240" w:lineRule="auto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               </w:t>
            </w:r>
            <w:r w:rsidR="003C6272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US </w:t>
            </w:r>
            <w:r w:rsidR="00E52D2E" w:rsidRPr="00F67A1D">
              <w:rPr>
                <w:rFonts w:ascii="Garamond" w:hAnsi="Garamond"/>
                <w:color w:val="auto"/>
                <w:sz w:val="24"/>
                <w:szCs w:val="24"/>
              </w:rPr>
              <w:t>citizen - p</w:t>
            </w:r>
            <w:r w:rsidR="003C6272" w:rsidRPr="00F67A1D">
              <w:rPr>
                <w:rFonts w:ascii="Garamond" w:hAnsi="Garamond"/>
                <w:color w:val="auto"/>
                <w:sz w:val="24"/>
                <w:szCs w:val="24"/>
              </w:rPr>
              <w:t>roficiency w</w:t>
            </w:r>
            <w:r w:rsidR="009D62A9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ith French, and intermediate in </w:t>
            </w:r>
            <w:r w:rsidR="003C6272" w:rsidRPr="00F67A1D">
              <w:rPr>
                <w:rFonts w:ascii="Garamond" w:hAnsi="Garamond"/>
                <w:color w:val="auto"/>
                <w:sz w:val="24"/>
                <w:szCs w:val="24"/>
              </w:rPr>
              <w:t>Spanish</w:t>
            </w:r>
            <w:r w:rsidR="009D62A9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and Vietnamese</w:t>
            </w:r>
            <w:r w:rsidR="003C6272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         </w:t>
            </w:r>
            <w:r w:rsidR="00E52D2E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   </w:t>
            </w:r>
            <w:r w:rsidR="00D070C7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         </w:t>
            </w:r>
            <w:r w:rsidR="009E0517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        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  <w:r w:rsidR="00BC47FC">
              <w:rPr>
                <w:rFonts w:ascii="Garamond" w:hAnsi="Garamond"/>
                <w:color w:val="auto"/>
                <w:sz w:val="24"/>
                <w:szCs w:val="24"/>
              </w:rPr>
              <w:t xml:space="preserve">              </w:t>
            </w:r>
            <w:r w:rsidR="00994448">
              <w:rPr>
                <w:rFonts w:ascii="Garamond" w:hAnsi="Garamond"/>
                <w:color w:val="auto"/>
                <w:sz w:val="24"/>
                <w:szCs w:val="24"/>
              </w:rPr>
              <w:t xml:space="preserve">   </w:t>
            </w:r>
          </w:p>
        </w:tc>
      </w:tr>
    </w:tbl>
    <w:p w14:paraId="37ABCA25" w14:textId="1819CE09" w:rsidR="000B38F9" w:rsidRPr="00994448" w:rsidRDefault="00EE107C" w:rsidP="00846527">
      <w:pPr>
        <w:pStyle w:val="Heading2"/>
        <w:jc w:val="center"/>
        <w:rPr>
          <w:rFonts w:ascii="Garamond" w:hAnsi="Garamond"/>
          <w:color w:val="auto"/>
        </w:rPr>
      </w:pPr>
      <w:sdt>
        <w:sdtPr>
          <w:rPr>
            <w:rFonts w:ascii="Garamond" w:hAnsi="Garamond"/>
            <w:color w:val="auto"/>
          </w:rPr>
          <w:alias w:val="Your Name"/>
          <w:tag w:val=""/>
          <w:id w:val="-1113672707"/>
          <w:placeholder>
            <w:docPart w:val="6BDFBB6F192C4BC3983C9D35A495A4C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34B33" w:rsidRPr="00994448">
            <w:rPr>
              <w:rFonts w:ascii="Garamond" w:hAnsi="Garamond"/>
              <w:color w:val="auto"/>
            </w:rPr>
            <w:t>Du</w:t>
          </w:r>
          <w:r w:rsidR="00CB7032" w:rsidRPr="00994448">
            <w:rPr>
              <w:rFonts w:ascii="Garamond" w:hAnsi="Garamond"/>
              <w:color w:val="auto"/>
            </w:rPr>
            <w:t>c-</w:t>
          </w:r>
          <w:r w:rsidR="00B34B33" w:rsidRPr="00994448">
            <w:rPr>
              <w:rFonts w:ascii="Garamond" w:hAnsi="Garamond"/>
              <w:color w:val="auto"/>
            </w:rPr>
            <w:t>Huy, DO | DUCHUYdo.DDH@GMAIL.COM</w:t>
          </w:r>
        </w:sdtContent>
      </w:sdt>
      <w:r w:rsidR="00994448" w:rsidRPr="00994448">
        <w:rPr>
          <w:rFonts w:ascii="Garamond" w:hAnsi="Garamond"/>
          <w:color w:val="auto"/>
        </w:rPr>
        <w:t xml:space="preserve"> | </w:t>
      </w:r>
      <w:hyperlink r:id="rId16" w:history="1">
        <w:r w:rsidR="00994448" w:rsidRPr="00994448">
          <w:rPr>
            <w:rStyle w:val="Hyperlink"/>
            <w:rFonts w:ascii="Garamond" w:hAnsi="Garamond"/>
            <w:i/>
          </w:rPr>
          <w:t>https://www.</w:t>
        </w:r>
        <w:r w:rsidR="00994448" w:rsidRPr="00994448">
          <w:rPr>
            <w:rStyle w:val="Hyperlink"/>
            <w:rFonts w:ascii="Times New Roman" w:hAnsi="Times New Roman" w:cs="Times New Roman"/>
            <w:i/>
          </w:rPr>
          <w:t>linkedin.com/in/duchuydo</w:t>
        </w:r>
      </w:hyperlink>
    </w:p>
    <w:sectPr w:rsidR="000B38F9" w:rsidRPr="00994448" w:rsidSect="00D8729A">
      <w:footerReference w:type="default" r:id="rId17"/>
      <w:pgSz w:w="12240" w:h="15840" w:code="1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BEAA4" w14:textId="77777777" w:rsidR="00EE107C" w:rsidRDefault="00EE107C">
      <w:pPr>
        <w:spacing w:before="0" w:after="0" w:line="240" w:lineRule="auto"/>
      </w:pPr>
      <w:r>
        <w:separator/>
      </w:r>
    </w:p>
  </w:endnote>
  <w:endnote w:type="continuationSeparator" w:id="0">
    <w:p w14:paraId="34E9D678" w14:textId="77777777" w:rsidR="00EE107C" w:rsidRDefault="00EE10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A9F6C" w14:textId="7319E7E6" w:rsidR="00436376" w:rsidRDefault="004363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966D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9DA87" w14:textId="77777777" w:rsidR="00EE107C" w:rsidRDefault="00EE107C">
      <w:pPr>
        <w:spacing w:before="0" w:after="0" w:line="240" w:lineRule="auto"/>
      </w:pPr>
      <w:r>
        <w:separator/>
      </w:r>
    </w:p>
  </w:footnote>
  <w:footnote w:type="continuationSeparator" w:id="0">
    <w:p w14:paraId="67A5875C" w14:textId="77777777" w:rsidR="00EE107C" w:rsidRDefault="00EE107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7436"/>
    <w:multiLevelType w:val="hybridMultilevel"/>
    <w:tmpl w:val="ACB64112"/>
    <w:lvl w:ilvl="0" w:tplc="3ED6E7F2">
      <w:numFmt w:val="bullet"/>
      <w:lvlText w:val="-"/>
      <w:lvlJc w:val="left"/>
      <w:pPr>
        <w:ind w:left="4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0908365C"/>
    <w:multiLevelType w:val="hybridMultilevel"/>
    <w:tmpl w:val="FF88BFC8"/>
    <w:lvl w:ilvl="0" w:tplc="260268DA">
      <w:numFmt w:val="bullet"/>
      <w:lvlText w:val="-"/>
      <w:lvlJc w:val="left"/>
      <w:pPr>
        <w:ind w:left="495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0CF13CBC"/>
    <w:multiLevelType w:val="hybridMultilevel"/>
    <w:tmpl w:val="6EDC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6DE"/>
    <w:multiLevelType w:val="hybridMultilevel"/>
    <w:tmpl w:val="F286AF74"/>
    <w:lvl w:ilvl="0" w:tplc="F1200DE2">
      <w:numFmt w:val="bullet"/>
      <w:lvlText w:val="-"/>
      <w:lvlJc w:val="left"/>
      <w:pPr>
        <w:ind w:left="4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6043DC2"/>
    <w:multiLevelType w:val="hybridMultilevel"/>
    <w:tmpl w:val="BDF84A74"/>
    <w:lvl w:ilvl="0" w:tplc="C82854EE">
      <w:numFmt w:val="bullet"/>
      <w:lvlText w:val="-"/>
      <w:lvlJc w:val="left"/>
      <w:pPr>
        <w:ind w:left="84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17CC2DF7"/>
    <w:multiLevelType w:val="hybridMultilevel"/>
    <w:tmpl w:val="125EDF0E"/>
    <w:lvl w:ilvl="0" w:tplc="173A7D1C">
      <w:numFmt w:val="bullet"/>
      <w:lvlText w:val="-"/>
      <w:lvlJc w:val="left"/>
      <w:pPr>
        <w:ind w:left="495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>
    <w:nsid w:val="1B8C0AA7"/>
    <w:multiLevelType w:val="hybridMultilevel"/>
    <w:tmpl w:val="57C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82DEC"/>
    <w:multiLevelType w:val="hybridMultilevel"/>
    <w:tmpl w:val="FE1048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1EFA26A1"/>
    <w:multiLevelType w:val="hybridMultilevel"/>
    <w:tmpl w:val="75747986"/>
    <w:lvl w:ilvl="0" w:tplc="3718E8D2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B0343"/>
    <w:multiLevelType w:val="hybridMultilevel"/>
    <w:tmpl w:val="A62C8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8742A4"/>
    <w:multiLevelType w:val="hybridMultilevel"/>
    <w:tmpl w:val="8076AAFE"/>
    <w:lvl w:ilvl="0" w:tplc="F0161C5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339C8"/>
    <w:multiLevelType w:val="hybridMultilevel"/>
    <w:tmpl w:val="D28E39C4"/>
    <w:lvl w:ilvl="0" w:tplc="F0161C50">
      <w:start w:val="1"/>
      <w:numFmt w:val="bullet"/>
      <w:lvlText w:val="-"/>
      <w:lvlJc w:val="left"/>
      <w:pPr>
        <w:ind w:left="4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3786480C"/>
    <w:multiLevelType w:val="hybridMultilevel"/>
    <w:tmpl w:val="0AD60BC0"/>
    <w:lvl w:ilvl="0" w:tplc="C33685DE">
      <w:numFmt w:val="bullet"/>
      <w:lvlText w:val="-"/>
      <w:lvlJc w:val="left"/>
      <w:pPr>
        <w:ind w:left="4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39506CCA"/>
    <w:multiLevelType w:val="hybridMultilevel"/>
    <w:tmpl w:val="86EA354A"/>
    <w:lvl w:ilvl="0" w:tplc="F0161C5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742BE"/>
    <w:multiLevelType w:val="hybridMultilevel"/>
    <w:tmpl w:val="5B08D330"/>
    <w:lvl w:ilvl="0" w:tplc="AEA8D07A">
      <w:numFmt w:val="bullet"/>
      <w:lvlText w:val="-"/>
      <w:lvlJc w:val="left"/>
      <w:pPr>
        <w:ind w:left="4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5">
    <w:nsid w:val="3CC5034C"/>
    <w:multiLevelType w:val="hybridMultilevel"/>
    <w:tmpl w:val="45C290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>
    <w:nsid w:val="3D260BE7"/>
    <w:multiLevelType w:val="hybridMultilevel"/>
    <w:tmpl w:val="7E724C8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>
    <w:nsid w:val="511E2322"/>
    <w:multiLevelType w:val="hybridMultilevel"/>
    <w:tmpl w:val="1E9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52E97"/>
    <w:multiLevelType w:val="hybridMultilevel"/>
    <w:tmpl w:val="8C3C4E1A"/>
    <w:lvl w:ilvl="0" w:tplc="861A100A">
      <w:numFmt w:val="bullet"/>
      <w:lvlText w:val="-"/>
      <w:lvlJc w:val="left"/>
      <w:pPr>
        <w:ind w:left="2835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9">
    <w:nsid w:val="5B633D6F"/>
    <w:multiLevelType w:val="hybridMultilevel"/>
    <w:tmpl w:val="01B00DB4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62AD52B7"/>
    <w:multiLevelType w:val="hybridMultilevel"/>
    <w:tmpl w:val="DDEAF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C594316"/>
    <w:multiLevelType w:val="hybridMultilevel"/>
    <w:tmpl w:val="88BAD87C"/>
    <w:lvl w:ilvl="0" w:tplc="44107F78">
      <w:numFmt w:val="bullet"/>
      <w:lvlText w:val="-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DA45AC5"/>
    <w:multiLevelType w:val="hybridMultilevel"/>
    <w:tmpl w:val="445CD80C"/>
    <w:lvl w:ilvl="0" w:tplc="1258231C">
      <w:numFmt w:val="bullet"/>
      <w:lvlText w:val="•"/>
      <w:lvlJc w:val="left"/>
      <w:pPr>
        <w:ind w:left="1080" w:hanging="360"/>
      </w:pPr>
      <w:rPr>
        <w:rFonts w:ascii="Garamond" w:eastAsia="Times New Roman" w:hAnsi="Garamond" w:cs="Segoe UI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14"/>
  </w:num>
  <w:num w:numId="5">
    <w:abstractNumId w:val="1"/>
  </w:num>
  <w:num w:numId="6">
    <w:abstractNumId w:val="8"/>
  </w:num>
  <w:num w:numId="7">
    <w:abstractNumId w:val="21"/>
  </w:num>
  <w:num w:numId="8">
    <w:abstractNumId w:val="12"/>
  </w:num>
  <w:num w:numId="9">
    <w:abstractNumId w:val="5"/>
  </w:num>
  <w:num w:numId="10">
    <w:abstractNumId w:val="2"/>
  </w:num>
  <w:num w:numId="11">
    <w:abstractNumId w:val="0"/>
  </w:num>
  <w:num w:numId="12">
    <w:abstractNumId w:val="19"/>
  </w:num>
  <w:num w:numId="13">
    <w:abstractNumId w:val="11"/>
  </w:num>
  <w:num w:numId="14">
    <w:abstractNumId w:val="10"/>
  </w:num>
  <w:num w:numId="15">
    <w:abstractNumId w:val="16"/>
  </w:num>
  <w:num w:numId="16">
    <w:abstractNumId w:val="7"/>
  </w:num>
  <w:num w:numId="17">
    <w:abstractNumId w:val="6"/>
  </w:num>
  <w:num w:numId="18">
    <w:abstractNumId w:val="4"/>
  </w:num>
  <w:num w:numId="19">
    <w:abstractNumId w:val="15"/>
  </w:num>
  <w:num w:numId="20">
    <w:abstractNumId w:val="17"/>
  </w:num>
  <w:num w:numId="21">
    <w:abstractNumId w:val="9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D4"/>
    <w:rsid w:val="00002220"/>
    <w:rsid w:val="0000351E"/>
    <w:rsid w:val="000042B4"/>
    <w:rsid w:val="00004C0E"/>
    <w:rsid w:val="0000503B"/>
    <w:rsid w:val="00005A68"/>
    <w:rsid w:val="000060EC"/>
    <w:rsid w:val="00013DCE"/>
    <w:rsid w:val="00022044"/>
    <w:rsid w:val="000266C2"/>
    <w:rsid w:val="00030C32"/>
    <w:rsid w:val="000366D4"/>
    <w:rsid w:val="0004122E"/>
    <w:rsid w:val="00043BC6"/>
    <w:rsid w:val="00045BF0"/>
    <w:rsid w:val="00047283"/>
    <w:rsid w:val="0005182B"/>
    <w:rsid w:val="00052AC5"/>
    <w:rsid w:val="00060B05"/>
    <w:rsid w:val="0006173F"/>
    <w:rsid w:val="00062D28"/>
    <w:rsid w:val="000641BE"/>
    <w:rsid w:val="00066472"/>
    <w:rsid w:val="00071213"/>
    <w:rsid w:val="00073477"/>
    <w:rsid w:val="0007470C"/>
    <w:rsid w:val="00077EB9"/>
    <w:rsid w:val="00084893"/>
    <w:rsid w:val="00085CAB"/>
    <w:rsid w:val="000876E0"/>
    <w:rsid w:val="000915A5"/>
    <w:rsid w:val="0009272B"/>
    <w:rsid w:val="00097523"/>
    <w:rsid w:val="000A21F9"/>
    <w:rsid w:val="000A4D78"/>
    <w:rsid w:val="000A53A6"/>
    <w:rsid w:val="000A7995"/>
    <w:rsid w:val="000B13C4"/>
    <w:rsid w:val="000B38F9"/>
    <w:rsid w:val="000C53DF"/>
    <w:rsid w:val="000D43AA"/>
    <w:rsid w:val="000D4AF2"/>
    <w:rsid w:val="000D579D"/>
    <w:rsid w:val="000D5809"/>
    <w:rsid w:val="000E0BF7"/>
    <w:rsid w:val="000E2655"/>
    <w:rsid w:val="000E2A2A"/>
    <w:rsid w:val="000E403C"/>
    <w:rsid w:val="000E48BC"/>
    <w:rsid w:val="000E4E0B"/>
    <w:rsid w:val="000E73AE"/>
    <w:rsid w:val="000F2C00"/>
    <w:rsid w:val="000F5257"/>
    <w:rsid w:val="000F5B26"/>
    <w:rsid w:val="000F78A8"/>
    <w:rsid w:val="00101011"/>
    <w:rsid w:val="00101C14"/>
    <w:rsid w:val="0010568E"/>
    <w:rsid w:val="00106238"/>
    <w:rsid w:val="0010751A"/>
    <w:rsid w:val="00110911"/>
    <w:rsid w:val="00112898"/>
    <w:rsid w:val="001209E0"/>
    <w:rsid w:val="0012384E"/>
    <w:rsid w:val="00123FA5"/>
    <w:rsid w:val="00127F38"/>
    <w:rsid w:val="00130EBB"/>
    <w:rsid w:val="001318FD"/>
    <w:rsid w:val="00131AEF"/>
    <w:rsid w:val="001346F3"/>
    <w:rsid w:val="0014057A"/>
    <w:rsid w:val="00143AFC"/>
    <w:rsid w:val="00144EB0"/>
    <w:rsid w:val="001534E5"/>
    <w:rsid w:val="001554CC"/>
    <w:rsid w:val="00160941"/>
    <w:rsid w:val="00161B4E"/>
    <w:rsid w:val="0016615A"/>
    <w:rsid w:val="001674B9"/>
    <w:rsid w:val="00170F49"/>
    <w:rsid w:val="00171353"/>
    <w:rsid w:val="00177E12"/>
    <w:rsid w:val="00181F68"/>
    <w:rsid w:val="0018516A"/>
    <w:rsid w:val="001851A7"/>
    <w:rsid w:val="00187711"/>
    <w:rsid w:val="00191FDC"/>
    <w:rsid w:val="00192250"/>
    <w:rsid w:val="001923F8"/>
    <w:rsid w:val="001A086A"/>
    <w:rsid w:val="001A0F2B"/>
    <w:rsid w:val="001A1E65"/>
    <w:rsid w:val="001A343E"/>
    <w:rsid w:val="001A436D"/>
    <w:rsid w:val="001A65B4"/>
    <w:rsid w:val="001A7777"/>
    <w:rsid w:val="001B18B9"/>
    <w:rsid w:val="001B1BA7"/>
    <w:rsid w:val="001B24AC"/>
    <w:rsid w:val="001B40B4"/>
    <w:rsid w:val="001B523F"/>
    <w:rsid w:val="001B56F7"/>
    <w:rsid w:val="001B7573"/>
    <w:rsid w:val="001C2061"/>
    <w:rsid w:val="001C50FE"/>
    <w:rsid w:val="001D1777"/>
    <w:rsid w:val="001D182B"/>
    <w:rsid w:val="001D3F76"/>
    <w:rsid w:val="001D7160"/>
    <w:rsid w:val="001D782D"/>
    <w:rsid w:val="001D7F8A"/>
    <w:rsid w:val="001E0554"/>
    <w:rsid w:val="001E21D1"/>
    <w:rsid w:val="001E26AF"/>
    <w:rsid w:val="001E4470"/>
    <w:rsid w:val="001E6233"/>
    <w:rsid w:val="001E6B71"/>
    <w:rsid w:val="001F0956"/>
    <w:rsid w:val="001F10B2"/>
    <w:rsid w:val="00201012"/>
    <w:rsid w:val="00203BF8"/>
    <w:rsid w:val="00203E8E"/>
    <w:rsid w:val="002055D2"/>
    <w:rsid w:val="00205696"/>
    <w:rsid w:val="002070A8"/>
    <w:rsid w:val="00217454"/>
    <w:rsid w:val="00217B7D"/>
    <w:rsid w:val="00222421"/>
    <w:rsid w:val="00222C01"/>
    <w:rsid w:val="00223609"/>
    <w:rsid w:val="00223B14"/>
    <w:rsid w:val="002279E9"/>
    <w:rsid w:val="002305A9"/>
    <w:rsid w:val="00233A74"/>
    <w:rsid w:val="002369D9"/>
    <w:rsid w:val="0024355E"/>
    <w:rsid w:val="00251BE7"/>
    <w:rsid w:val="00256086"/>
    <w:rsid w:val="002578AC"/>
    <w:rsid w:val="00257EF4"/>
    <w:rsid w:val="0026203A"/>
    <w:rsid w:val="00262C6B"/>
    <w:rsid w:val="0027106D"/>
    <w:rsid w:val="002712D3"/>
    <w:rsid w:val="00275B75"/>
    <w:rsid w:val="00277CA2"/>
    <w:rsid w:val="00282520"/>
    <w:rsid w:val="0028779C"/>
    <w:rsid w:val="00291543"/>
    <w:rsid w:val="00292515"/>
    <w:rsid w:val="002A0DB1"/>
    <w:rsid w:val="002A462E"/>
    <w:rsid w:val="002A5E47"/>
    <w:rsid w:val="002A68A6"/>
    <w:rsid w:val="002A7D0C"/>
    <w:rsid w:val="002B0DE8"/>
    <w:rsid w:val="002B12EF"/>
    <w:rsid w:val="002C42BC"/>
    <w:rsid w:val="002C5BDE"/>
    <w:rsid w:val="002C6B6B"/>
    <w:rsid w:val="002C739E"/>
    <w:rsid w:val="002C7A03"/>
    <w:rsid w:val="002D1F87"/>
    <w:rsid w:val="002D2A7A"/>
    <w:rsid w:val="002D37D8"/>
    <w:rsid w:val="002D488E"/>
    <w:rsid w:val="002D69FD"/>
    <w:rsid w:val="002D7499"/>
    <w:rsid w:val="002E0A2E"/>
    <w:rsid w:val="002E50EC"/>
    <w:rsid w:val="002E74CE"/>
    <w:rsid w:val="002E7D11"/>
    <w:rsid w:val="002F0C98"/>
    <w:rsid w:val="002F1434"/>
    <w:rsid w:val="002F3828"/>
    <w:rsid w:val="002F4B9D"/>
    <w:rsid w:val="002F5AED"/>
    <w:rsid w:val="002F6816"/>
    <w:rsid w:val="0030069D"/>
    <w:rsid w:val="00300891"/>
    <w:rsid w:val="00305A86"/>
    <w:rsid w:val="0030681B"/>
    <w:rsid w:val="00306876"/>
    <w:rsid w:val="00306E41"/>
    <w:rsid w:val="003074CD"/>
    <w:rsid w:val="00307793"/>
    <w:rsid w:val="003101A5"/>
    <w:rsid w:val="00311B61"/>
    <w:rsid w:val="00316A98"/>
    <w:rsid w:val="00316F60"/>
    <w:rsid w:val="00325460"/>
    <w:rsid w:val="00325837"/>
    <w:rsid w:val="00326678"/>
    <w:rsid w:val="003269B8"/>
    <w:rsid w:val="0033112C"/>
    <w:rsid w:val="0033492B"/>
    <w:rsid w:val="00334F32"/>
    <w:rsid w:val="00336111"/>
    <w:rsid w:val="003404A2"/>
    <w:rsid w:val="003542F5"/>
    <w:rsid w:val="00356F0D"/>
    <w:rsid w:val="0035776B"/>
    <w:rsid w:val="0036387B"/>
    <w:rsid w:val="00366F2B"/>
    <w:rsid w:val="003723C1"/>
    <w:rsid w:val="00374A46"/>
    <w:rsid w:val="00374E61"/>
    <w:rsid w:val="00383A81"/>
    <w:rsid w:val="00385DCE"/>
    <w:rsid w:val="003910B5"/>
    <w:rsid w:val="00391220"/>
    <w:rsid w:val="003940ED"/>
    <w:rsid w:val="003944B8"/>
    <w:rsid w:val="003951C5"/>
    <w:rsid w:val="003A17CF"/>
    <w:rsid w:val="003A1AEE"/>
    <w:rsid w:val="003A242D"/>
    <w:rsid w:val="003B17CC"/>
    <w:rsid w:val="003B2482"/>
    <w:rsid w:val="003B2E9E"/>
    <w:rsid w:val="003B6ED4"/>
    <w:rsid w:val="003C30E6"/>
    <w:rsid w:val="003C6272"/>
    <w:rsid w:val="003D4367"/>
    <w:rsid w:val="003D54E7"/>
    <w:rsid w:val="003D60F0"/>
    <w:rsid w:val="003E16B1"/>
    <w:rsid w:val="003E228C"/>
    <w:rsid w:val="003E2BC3"/>
    <w:rsid w:val="003E5AED"/>
    <w:rsid w:val="003F14CC"/>
    <w:rsid w:val="003F59EE"/>
    <w:rsid w:val="003F73A1"/>
    <w:rsid w:val="004008E9"/>
    <w:rsid w:val="00401B41"/>
    <w:rsid w:val="00403202"/>
    <w:rsid w:val="004050BF"/>
    <w:rsid w:val="00407473"/>
    <w:rsid w:val="004076AD"/>
    <w:rsid w:val="00414819"/>
    <w:rsid w:val="00415623"/>
    <w:rsid w:val="00417410"/>
    <w:rsid w:val="004232F5"/>
    <w:rsid w:val="004253FF"/>
    <w:rsid w:val="00432F07"/>
    <w:rsid w:val="004357C4"/>
    <w:rsid w:val="00436376"/>
    <w:rsid w:val="00441A4A"/>
    <w:rsid w:val="00442463"/>
    <w:rsid w:val="00443C45"/>
    <w:rsid w:val="00444D1F"/>
    <w:rsid w:val="0044627B"/>
    <w:rsid w:val="00461B71"/>
    <w:rsid w:val="00461D1F"/>
    <w:rsid w:val="00466D15"/>
    <w:rsid w:val="00474E46"/>
    <w:rsid w:val="00477058"/>
    <w:rsid w:val="00477B83"/>
    <w:rsid w:val="004815ED"/>
    <w:rsid w:val="00483DB0"/>
    <w:rsid w:val="004919F7"/>
    <w:rsid w:val="00495891"/>
    <w:rsid w:val="004960E7"/>
    <w:rsid w:val="004A403C"/>
    <w:rsid w:val="004A5071"/>
    <w:rsid w:val="004A593C"/>
    <w:rsid w:val="004A7909"/>
    <w:rsid w:val="004B6A09"/>
    <w:rsid w:val="004B74FB"/>
    <w:rsid w:val="004C0515"/>
    <w:rsid w:val="004C1C86"/>
    <w:rsid w:val="004D34A6"/>
    <w:rsid w:val="004D497E"/>
    <w:rsid w:val="004D54FB"/>
    <w:rsid w:val="004E0221"/>
    <w:rsid w:val="004E0479"/>
    <w:rsid w:val="004E1468"/>
    <w:rsid w:val="004E18B1"/>
    <w:rsid w:val="004E2493"/>
    <w:rsid w:val="004E5596"/>
    <w:rsid w:val="004E5A2C"/>
    <w:rsid w:val="004E6866"/>
    <w:rsid w:val="004F2ABB"/>
    <w:rsid w:val="004F6287"/>
    <w:rsid w:val="0050229D"/>
    <w:rsid w:val="00503015"/>
    <w:rsid w:val="00503314"/>
    <w:rsid w:val="005042D7"/>
    <w:rsid w:val="005105C6"/>
    <w:rsid w:val="00510D86"/>
    <w:rsid w:val="005110C3"/>
    <w:rsid w:val="00511C18"/>
    <w:rsid w:val="00517248"/>
    <w:rsid w:val="00520592"/>
    <w:rsid w:val="00520710"/>
    <w:rsid w:val="00520BBA"/>
    <w:rsid w:val="005269D7"/>
    <w:rsid w:val="00527075"/>
    <w:rsid w:val="00533622"/>
    <w:rsid w:val="00535C20"/>
    <w:rsid w:val="00540244"/>
    <w:rsid w:val="0054087D"/>
    <w:rsid w:val="0054265C"/>
    <w:rsid w:val="00543394"/>
    <w:rsid w:val="00545C22"/>
    <w:rsid w:val="00546291"/>
    <w:rsid w:val="00554288"/>
    <w:rsid w:val="0055571B"/>
    <w:rsid w:val="00556A3E"/>
    <w:rsid w:val="00561DCD"/>
    <w:rsid w:val="005651AC"/>
    <w:rsid w:val="0057013C"/>
    <w:rsid w:val="00571494"/>
    <w:rsid w:val="00573896"/>
    <w:rsid w:val="005750D6"/>
    <w:rsid w:val="0057698E"/>
    <w:rsid w:val="005770E3"/>
    <w:rsid w:val="00577B09"/>
    <w:rsid w:val="00585717"/>
    <w:rsid w:val="00586088"/>
    <w:rsid w:val="005903E3"/>
    <w:rsid w:val="005907BD"/>
    <w:rsid w:val="00591ECC"/>
    <w:rsid w:val="0059268F"/>
    <w:rsid w:val="0059360E"/>
    <w:rsid w:val="00593A20"/>
    <w:rsid w:val="005B1479"/>
    <w:rsid w:val="005B41C8"/>
    <w:rsid w:val="005B55EE"/>
    <w:rsid w:val="005C0802"/>
    <w:rsid w:val="005C4DD6"/>
    <w:rsid w:val="005C5152"/>
    <w:rsid w:val="005D7852"/>
    <w:rsid w:val="005E16A9"/>
    <w:rsid w:val="005E4DD9"/>
    <w:rsid w:val="005E5A9F"/>
    <w:rsid w:val="005E7545"/>
    <w:rsid w:val="005F0454"/>
    <w:rsid w:val="005F1A81"/>
    <w:rsid w:val="005F2110"/>
    <w:rsid w:val="005F37A0"/>
    <w:rsid w:val="005F505B"/>
    <w:rsid w:val="005F5C5A"/>
    <w:rsid w:val="006009BA"/>
    <w:rsid w:val="00600E01"/>
    <w:rsid w:val="006011CE"/>
    <w:rsid w:val="00601E04"/>
    <w:rsid w:val="00604365"/>
    <w:rsid w:val="006043D2"/>
    <w:rsid w:val="006060B1"/>
    <w:rsid w:val="00610D6F"/>
    <w:rsid w:val="006123DE"/>
    <w:rsid w:val="00612C3E"/>
    <w:rsid w:val="006154B1"/>
    <w:rsid w:val="006157C6"/>
    <w:rsid w:val="00621B20"/>
    <w:rsid w:val="00625DFD"/>
    <w:rsid w:val="006269E4"/>
    <w:rsid w:val="00627E9C"/>
    <w:rsid w:val="006316B1"/>
    <w:rsid w:val="00636CD0"/>
    <w:rsid w:val="00636E7F"/>
    <w:rsid w:val="006371A7"/>
    <w:rsid w:val="00637503"/>
    <w:rsid w:val="006424D1"/>
    <w:rsid w:val="00644E21"/>
    <w:rsid w:val="006459C3"/>
    <w:rsid w:val="00645F2F"/>
    <w:rsid w:val="00652FE7"/>
    <w:rsid w:val="006538D1"/>
    <w:rsid w:val="006556B3"/>
    <w:rsid w:val="00656E01"/>
    <w:rsid w:val="00664DD7"/>
    <w:rsid w:val="006656F7"/>
    <w:rsid w:val="00670C59"/>
    <w:rsid w:val="006723C4"/>
    <w:rsid w:val="006748B9"/>
    <w:rsid w:val="00675A5A"/>
    <w:rsid w:val="00677B28"/>
    <w:rsid w:val="00677FA8"/>
    <w:rsid w:val="00680A44"/>
    <w:rsid w:val="0068228C"/>
    <w:rsid w:val="00685ADE"/>
    <w:rsid w:val="00687E4E"/>
    <w:rsid w:val="00693130"/>
    <w:rsid w:val="00695A86"/>
    <w:rsid w:val="00697E83"/>
    <w:rsid w:val="006A2726"/>
    <w:rsid w:val="006A53EC"/>
    <w:rsid w:val="006B29BD"/>
    <w:rsid w:val="006B2BA2"/>
    <w:rsid w:val="006B3AD0"/>
    <w:rsid w:val="006C09BD"/>
    <w:rsid w:val="006C27D7"/>
    <w:rsid w:val="006C2817"/>
    <w:rsid w:val="006C3C61"/>
    <w:rsid w:val="006C3E8A"/>
    <w:rsid w:val="006C493A"/>
    <w:rsid w:val="006C6743"/>
    <w:rsid w:val="006C710C"/>
    <w:rsid w:val="006C7F54"/>
    <w:rsid w:val="006D03C4"/>
    <w:rsid w:val="006D2E44"/>
    <w:rsid w:val="006F1E7B"/>
    <w:rsid w:val="006F397D"/>
    <w:rsid w:val="00707D03"/>
    <w:rsid w:val="00710A32"/>
    <w:rsid w:val="00714162"/>
    <w:rsid w:val="0071428E"/>
    <w:rsid w:val="007169E8"/>
    <w:rsid w:val="00716CF9"/>
    <w:rsid w:val="0073386B"/>
    <w:rsid w:val="00734B01"/>
    <w:rsid w:val="00734FE3"/>
    <w:rsid w:val="00742196"/>
    <w:rsid w:val="007427A8"/>
    <w:rsid w:val="00752F62"/>
    <w:rsid w:val="0075327E"/>
    <w:rsid w:val="00754321"/>
    <w:rsid w:val="00760018"/>
    <w:rsid w:val="00760201"/>
    <w:rsid w:val="007614C9"/>
    <w:rsid w:val="007636B8"/>
    <w:rsid w:val="00766172"/>
    <w:rsid w:val="00766F15"/>
    <w:rsid w:val="007675DC"/>
    <w:rsid w:val="0076799F"/>
    <w:rsid w:val="00767D8B"/>
    <w:rsid w:val="00772D9E"/>
    <w:rsid w:val="00775E5C"/>
    <w:rsid w:val="00781909"/>
    <w:rsid w:val="007835FD"/>
    <w:rsid w:val="00787589"/>
    <w:rsid w:val="00790193"/>
    <w:rsid w:val="007922DD"/>
    <w:rsid w:val="00792771"/>
    <w:rsid w:val="007961FF"/>
    <w:rsid w:val="007A2127"/>
    <w:rsid w:val="007A61D0"/>
    <w:rsid w:val="007B0021"/>
    <w:rsid w:val="007B44CF"/>
    <w:rsid w:val="007B4A62"/>
    <w:rsid w:val="007B4B0E"/>
    <w:rsid w:val="007C62BB"/>
    <w:rsid w:val="007C6500"/>
    <w:rsid w:val="007D2E2A"/>
    <w:rsid w:val="007D55CD"/>
    <w:rsid w:val="007D56B3"/>
    <w:rsid w:val="007D67F2"/>
    <w:rsid w:val="007E02B0"/>
    <w:rsid w:val="007E1A3F"/>
    <w:rsid w:val="007E4525"/>
    <w:rsid w:val="007E4D26"/>
    <w:rsid w:val="007E561B"/>
    <w:rsid w:val="007E6B6B"/>
    <w:rsid w:val="007E6FA3"/>
    <w:rsid w:val="007F007A"/>
    <w:rsid w:val="007F1A57"/>
    <w:rsid w:val="007F2345"/>
    <w:rsid w:val="007F3A8F"/>
    <w:rsid w:val="007F61BE"/>
    <w:rsid w:val="007F7646"/>
    <w:rsid w:val="0080124B"/>
    <w:rsid w:val="0080156D"/>
    <w:rsid w:val="008026E9"/>
    <w:rsid w:val="0080297A"/>
    <w:rsid w:val="008138F8"/>
    <w:rsid w:val="00814314"/>
    <w:rsid w:val="008229CE"/>
    <w:rsid w:val="008246A4"/>
    <w:rsid w:val="00825F03"/>
    <w:rsid w:val="00826FEC"/>
    <w:rsid w:val="008275A8"/>
    <w:rsid w:val="00827FAC"/>
    <w:rsid w:val="00831524"/>
    <w:rsid w:val="008317F3"/>
    <w:rsid w:val="00831A56"/>
    <w:rsid w:val="008326EF"/>
    <w:rsid w:val="00833583"/>
    <w:rsid w:val="00835AAE"/>
    <w:rsid w:val="008379D7"/>
    <w:rsid w:val="00840013"/>
    <w:rsid w:val="00842769"/>
    <w:rsid w:val="00842837"/>
    <w:rsid w:val="008436BB"/>
    <w:rsid w:val="00846527"/>
    <w:rsid w:val="00846F50"/>
    <w:rsid w:val="00850CE3"/>
    <w:rsid w:val="00852349"/>
    <w:rsid w:val="00855A14"/>
    <w:rsid w:val="00861F05"/>
    <w:rsid w:val="0086469B"/>
    <w:rsid w:val="00865667"/>
    <w:rsid w:val="00871504"/>
    <w:rsid w:val="00871B17"/>
    <w:rsid w:val="00873197"/>
    <w:rsid w:val="00874C74"/>
    <w:rsid w:val="00876BCA"/>
    <w:rsid w:val="00877B86"/>
    <w:rsid w:val="00881886"/>
    <w:rsid w:val="008820AA"/>
    <w:rsid w:val="008952C2"/>
    <w:rsid w:val="00896EDD"/>
    <w:rsid w:val="008A002E"/>
    <w:rsid w:val="008A0BED"/>
    <w:rsid w:val="008A1445"/>
    <w:rsid w:val="008A16E3"/>
    <w:rsid w:val="008A63AC"/>
    <w:rsid w:val="008A6F6A"/>
    <w:rsid w:val="008A715B"/>
    <w:rsid w:val="008B0974"/>
    <w:rsid w:val="008B188D"/>
    <w:rsid w:val="008B277A"/>
    <w:rsid w:val="008B3E25"/>
    <w:rsid w:val="008B51E6"/>
    <w:rsid w:val="008B5526"/>
    <w:rsid w:val="008C1A92"/>
    <w:rsid w:val="008C289F"/>
    <w:rsid w:val="008C3086"/>
    <w:rsid w:val="008C556D"/>
    <w:rsid w:val="008C6503"/>
    <w:rsid w:val="008C7C05"/>
    <w:rsid w:val="008D000D"/>
    <w:rsid w:val="008D3AA4"/>
    <w:rsid w:val="008D6355"/>
    <w:rsid w:val="008E18A8"/>
    <w:rsid w:val="008E316B"/>
    <w:rsid w:val="008E3680"/>
    <w:rsid w:val="008E6F76"/>
    <w:rsid w:val="008F05C4"/>
    <w:rsid w:val="008F0F11"/>
    <w:rsid w:val="008F132A"/>
    <w:rsid w:val="008F4EE7"/>
    <w:rsid w:val="008F51C3"/>
    <w:rsid w:val="008F617D"/>
    <w:rsid w:val="008F6CB4"/>
    <w:rsid w:val="00901EE9"/>
    <w:rsid w:val="0090225E"/>
    <w:rsid w:val="00905415"/>
    <w:rsid w:val="009103BA"/>
    <w:rsid w:val="00917225"/>
    <w:rsid w:val="00917AA9"/>
    <w:rsid w:val="009262C7"/>
    <w:rsid w:val="00926FB0"/>
    <w:rsid w:val="00927E1F"/>
    <w:rsid w:val="00932585"/>
    <w:rsid w:val="00933587"/>
    <w:rsid w:val="00935C16"/>
    <w:rsid w:val="009444C1"/>
    <w:rsid w:val="009462CD"/>
    <w:rsid w:val="00947444"/>
    <w:rsid w:val="00957591"/>
    <w:rsid w:val="00962E44"/>
    <w:rsid w:val="00963B6F"/>
    <w:rsid w:val="00963C61"/>
    <w:rsid w:val="00964BC6"/>
    <w:rsid w:val="00964DD4"/>
    <w:rsid w:val="00965EA0"/>
    <w:rsid w:val="00971DCC"/>
    <w:rsid w:val="0097300F"/>
    <w:rsid w:val="0097395E"/>
    <w:rsid w:val="009744B4"/>
    <w:rsid w:val="00975443"/>
    <w:rsid w:val="00975D2D"/>
    <w:rsid w:val="009763FD"/>
    <w:rsid w:val="00976F95"/>
    <w:rsid w:val="00980FBB"/>
    <w:rsid w:val="00984E5A"/>
    <w:rsid w:val="00987046"/>
    <w:rsid w:val="00987235"/>
    <w:rsid w:val="00990E34"/>
    <w:rsid w:val="00990EFC"/>
    <w:rsid w:val="009913D0"/>
    <w:rsid w:val="00994448"/>
    <w:rsid w:val="00994EDE"/>
    <w:rsid w:val="009966DC"/>
    <w:rsid w:val="009A0CD9"/>
    <w:rsid w:val="009A0F9E"/>
    <w:rsid w:val="009A1632"/>
    <w:rsid w:val="009A19C8"/>
    <w:rsid w:val="009A5729"/>
    <w:rsid w:val="009A5B5B"/>
    <w:rsid w:val="009A693F"/>
    <w:rsid w:val="009B2389"/>
    <w:rsid w:val="009B395A"/>
    <w:rsid w:val="009B44B4"/>
    <w:rsid w:val="009B51F2"/>
    <w:rsid w:val="009B5FEA"/>
    <w:rsid w:val="009C1163"/>
    <w:rsid w:val="009C53AE"/>
    <w:rsid w:val="009D0C21"/>
    <w:rsid w:val="009D0DC5"/>
    <w:rsid w:val="009D62A9"/>
    <w:rsid w:val="009E0517"/>
    <w:rsid w:val="009E3233"/>
    <w:rsid w:val="009E7B6D"/>
    <w:rsid w:val="009F5C30"/>
    <w:rsid w:val="009F5D22"/>
    <w:rsid w:val="009F6240"/>
    <w:rsid w:val="009F6A31"/>
    <w:rsid w:val="00A019ED"/>
    <w:rsid w:val="00A02BB2"/>
    <w:rsid w:val="00A0610C"/>
    <w:rsid w:val="00A06A07"/>
    <w:rsid w:val="00A06D9B"/>
    <w:rsid w:val="00A10DD3"/>
    <w:rsid w:val="00A1450C"/>
    <w:rsid w:val="00A155B2"/>
    <w:rsid w:val="00A2010C"/>
    <w:rsid w:val="00A215A0"/>
    <w:rsid w:val="00A22227"/>
    <w:rsid w:val="00A22A65"/>
    <w:rsid w:val="00A2338E"/>
    <w:rsid w:val="00A24A5E"/>
    <w:rsid w:val="00A25522"/>
    <w:rsid w:val="00A3044A"/>
    <w:rsid w:val="00A33BF5"/>
    <w:rsid w:val="00A34729"/>
    <w:rsid w:val="00A37B44"/>
    <w:rsid w:val="00A404AB"/>
    <w:rsid w:val="00A42C4E"/>
    <w:rsid w:val="00A443F5"/>
    <w:rsid w:val="00A44630"/>
    <w:rsid w:val="00A44BE6"/>
    <w:rsid w:val="00A506B1"/>
    <w:rsid w:val="00A52FBE"/>
    <w:rsid w:val="00A53A8F"/>
    <w:rsid w:val="00A53BFE"/>
    <w:rsid w:val="00A56500"/>
    <w:rsid w:val="00A56ABF"/>
    <w:rsid w:val="00A612E5"/>
    <w:rsid w:val="00A62501"/>
    <w:rsid w:val="00A63ACC"/>
    <w:rsid w:val="00A73D26"/>
    <w:rsid w:val="00A7480C"/>
    <w:rsid w:val="00A74820"/>
    <w:rsid w:val="00A82F77"/>
    <w:rsid w:val="00A83B54"/>
    <w:rsid w:val="00A84742"/>
    <w:rsid w:val="00A86BA4"/>
    <w:rsid w:val="00A874AE"/>
    <w:rsid w:val="00A90616"/>
    <w:rsid w:val="00A909AC"/>
    <w:rsid w:val="00A91B1B"/>
    <w:rsid w:val="00A94A4E"/>
    <w:rsid w:val="00AA38B8"/>
    <w:rsid w:val="00AA3C95"/>
    <w:rsid w:val="00AA6124"/>
    <w:rsid w:val="00AA6F8C"/>
    <w:rsid w:val="00AB5554"/>
    <w:rsid w:val="00AB6439"/>
    <w:rsid w:val="00AB7165"/>
    <w:rsid w:val="00AC4E82"/>
    <w:rsid w:val="00AC6F83"/>
    <w:rsid w:val="00AC74FA"/>
    <w:rsid w:val="00AD0E6E"/>
    <w:rsid w:val="00AD144B"/>
    <w:rsid w:val="00AD301E"/>
    <w:rsid w:val="00AD4B3E"/>
    <w:rsid w:val="00AD531E"/>
    <w:rsid w:val="00AD64CD"/>
    <w:rsid w:val="00AD7A77"/>
    <w:rsid w:val="00AE1B9B"/>
    <w:rsid w:val="00AE2609"/>
    <w:rsid w:val="00AE7B6B"/>
    <w:rsid w:val="00AF1850"/>
    <w:rsid w:val="00AF249D"/>
    <w:rsid w:val="00AF3E3E"/>
    <w:rsid w:val="00B050D1"/>
    <w:rsid w:val="00B05A8B"/>
    <w:rsid w:val="00B05D13"/>
    <w:rsid w:val="00B05E5C"/>
    <w:rsid w:val="00B123DF"/>
    <w:rsid w:val="00B1773F"/>
    <w:rsid w:val="00B216A3"/>
    <w:rsid w:val="00B23AF1"/>
    <w:rsid w:val="00B240F9"/>
    <w:rsid w:val="00B24D4A"/>
    <w:rsid w:val="00B25656"/>
    <w:rsid w:val="00B26DD5"/>
    <w:rsid w:val="00B30682"/>
    <w:rsid w:val="00B34B33"/>
    <w:rsid w:val="00B360AF"/>
    <w:rsid w:val="00B412B9"/>
    <w:rsid w:val="00B436BE"/>
    <w:rsid w:val="00B4651E"/>
    <w:rsid w:val="00B51DA9"/>
    <w:rsid w:val="00B524D2"/>
    <w:rsid w:val="00B547F9"/>
    <w:rsid w:val="00B62751"/>
    <w:rsid w:val="00B62B18"/>
    <w:rsid w:val="00B65A1F"/>
    <w:rsid w:val="00B66BB2"/>
    <w:rsid w:val="00B7185F"/>
    <w:rsid w:val="00B72E98"/>
    <w:rsid w:val="00B730C8"/>
    <w:rsid w:val="00B751CB"/>
    <w:rsid w:val="00B84F49"/>
    <w:rsid w:val="00B85139"/>
    <w:rsid w:val="00B85750"/>
    <w:rsid w:val="00B879A9"/>
    <w:rsid w:val="00B90920"/>
    <w:rsid w:val="00B93E43"/>
    <w:rsid w:val="00B941FD"/>
    <w:rsid w:val="00B9621E"/>
    <w:rsid w:val="00B96DFB"/>
    <w:rsid w:val="00B9702A"/>
    <w:rsid w:val="00B9706A"/>
    <w:rsid w:val="00BA0432"/>
    <w:rsid w:val="00BA20B3"/>
    <w:rsid w:val="00BA5B6C"/>
    <w:rsid w:val="00BB115A"/>
    <w:rsid w:val="00BB4511"/>
    <w:rsid w:val="00BC011C"/>
    <w:rsid w:val="00BC2437"/>
    <w:rsid w:val="00BC47FC"/>
    <w:rsid w:val="00BD26A0"/>
    <w:rsid w:val="00BE09B1"/>
    <w:rsid w:val="00BE25FA"/>
    <w:rsid w:val="00BE54B4"/>
    <w:rsid w:val="00BE54FF"/>
    <w:rsid w:val="00BF0DA9"/>
    <w:rsid w:val="00BF6016"/>
    <w:rsid w:val="00BF603C"/>
    <w:rsid w:val="00BF6F59"/>
    <w:rsid w:val="00C03D42"/>
    <w:rsid w:val="00C040F2"/>
    <w:rsid w:val="00C043B1"/>
    <w:rsid w:val="00C04FE1"/>
    <w:rsid w:val="00C109DA"/>
    <w:rsid w:val="00C1155F"/>
    <w:rsid w:val="00C13A7B"/>
    <w:rsid w:val="00C144B6"/>
    <w:rsid w:val="00C1518A"/>
    <w:rsid w:val="00C1631E"/>
    <w:rsid w:val="00C164B5"/>
    <w:rsid w:val="00C30290"/>
    <w:rsid w:val="00C321F2"/>
    <w:rsid w:val="00C35A0B"/>
    <w:rsid w:val="00C36524"/>
    <w:rsid w:val="00C36E92"/>
    <w:rsid w:val="00C452DF"/>
    <w:rsid w:val="00C50720"/>
    <w:rsid w:val="00C518CA"/>
    <w:rsid w:val="00C55C2C"/>
    <w:rsid w:val="00C60250"/>
    <w:rsid w:val="00C60AE1"/>
    <w:rsid w:val="00C652B2"/>
    <w:rsid w:val="00C66FFE"/>
    <w:rsid w:val="00C70AAA"/>
    <w:rsid w:val="00C70DDE"/>
    <w:rsid w:val="00C724FC"/>
    <w:rsid w:val="00C74966"/>
    <w:rsid w:val="00C74BE4"/>
    <w:rsid w:val="00C758A8"/>
    <w:rsid w:val="00C76820"/>
    <w:rsid w:val="00C774B9"/>
    <w:rsid w:val="00C77A31"/>
    <w:rsid w:val="00C80AF3"/>
    <w:rsid w:val="00C80D83"/>
    <w:rsid w:val="00C81978"/>
    <w:rsid w:val="00C83624"/>
    <w:rsid w:val="00C83E62"/>
    <w:rsid w:val="00C875BC"/>
    <w:rsid w:val="00C87963"/>
    <w:rsid w:val="00C93747"/>
    <w:rsid w:val="00C9631F"/>
    <w:rsid w:val="00C96BD4"/>
    <w:rsid w:val="00CA027C"/>
    <w:rsid w:val="00CA3D7F"/>
    <w:rsid w:val="00CA66F8"/>
    <w:rsid w:val="00CA7BE8"/>
    <w:rsid w:val="00CB03AA"/>
    <w:rsid w:val="00CB0A82"/>
    <w:rsid w:val="00CB1E83"/>
    <w:rsid w:val="00CB42A9"/>
    <w:rsid w:val="00CB7032"/>
    <w:rsid w:val="00CC3631"/>
    <w:rsid w:val="00CC391D"/>
    <w:rsid w:val="00CC3B5A"/>
    <w:rsid w:val="00CC686C"/>
    <w:rsid w:val="00CD3388"/>
    <w:rsid w:val="00CD41EA"/>
    <w:rsid w:val="00CE341E"/>
    <w:rsid w:val="00CE5CB2"/>
    <w:rsid w:val="00CF5EFC"/>
    <w:rsid w:val="00CF73C7"/>
    <w:rsid w:val="00CF7F51"/>
    <w:rsid w:val="00D00D39"/>
    <w:rsid w:val="00D01996"/>
    <w:rsid w:val="00D04DA3"/>
    <w:rsid w:val="00D070C7"/>
    <w:rsid w:val="00D12BAE"/>
    <w:rsid w:val="00D13EA7"/>
    <w:rsid w:val="00D16AA4"/>
    <w:rsid w:val="00D2600D"/>
    <w:rsid w:val="00D26B07"/>
    <w:rsid w:val="00D30849"/>
    <w:rsid w:val="00D31707"/>
    <w:rsid w:val="00D31DA2"/>
    <w:rsid w:val="00D3771D"/>
    <w:rsid w:val="00D417D5"/>
    <w:rsid w:val="00D422D2"/>
    <w:rsid w:val="00D44DAF"/>
    <w:rsid w:val="00D4783D"/>
    <w:rsid w:val="00D5114D"/>
    <w:rsid w:val="00D52782"/>
    <w:rsid w:val="00D54930"/>
    <w:rsid w:val="00D55541"/>
    <w:rsid w:val="00D55848"/>
    <w:rsid w:val="00D55991"/>
    <w:rsid w:val="00D562E3"/>
    <w:rsid w:val="00D569F7"/>
    <w:rsid w:val="00D603F4"/>
    <w:rsid w:val="00D6094E"/>
    <w:rsid w:val="00D614BD"/>
    <w:rsid w:val="00D627DF"/>
    <w:rsid w:val="00D6303A"/>
    <w:rsid w:val="00D63763"/>
    <w:rsid w:val="00D6455C"/>
    <w:rsid w:val="00D64D71"/>
    <w:rsid w:val="00D6582E"/>
    <w:rsid w:val="00D665C2"/>
    <w:rsid w:val="00D66D3E"/>
    <w:rsid w:val="00D7103B"/>
    <w:rsid w:val="00D72A5A"/>
    <w:rsid w:val="00D74D09"/>
    <w:rsid w:val="00D76BE8"/>
    <w:rsid w:val="00D77221"/>
    <w:rsid w:val="00D8729A"/>
    <w:rsid w:val="00D913F6"/>
    <w:rsid w:val="00D9191D"/>
    <w:rsid w:val="00D92945"/>
    <w:rsid w:val="00D94B83"/>
    <w:rsid w:val="00D95930"/>
    <w:rsid w:val="00D972BA"/>
    <w:rsid w:val="00D97D26"/>
    <w:rsid w:val="00DA00BA"/>
    <w:rsid w:val="00DA029B"/>
    <w:rsid w:val="00DA0471"/>
    <w:rsid w:val="00DA5F74"/>
    <w:rsid w:val="00DA64F9"/>
    <w:rsid w:val="00DB52CB"/>
    <w:rsid w:val="00DB7464"/>
    <w:rsid w:val="00DC1CDD"/>
    <w:rsid w:val="00DC2A4B"/>
    <w:rsid w:val="00DC2C37"/>
    <w:rsid w:val="00DC3F0F"/>
    <w:rsid w:val="00DD1295"/>
    <w:rsid w:val="00DD223D"/>
    <w:rsid w:val="00DD5C28"/>
    <w:rsid w:val="00DD77D1"/>
    <w:rsid w:val="00DE077F"/>
    <w:rsid w:val="00DE2FA3"/>
    <w:rsid w:val="00DE3D5D"/>
    <w:rsid w:val="00DE4AAF"/>
    <w:rsid w:val="00DE4F08"/>
    <w:rsid w:val="00DE5372"/>
    <w:rsid w:val="00DF21F9"/>
    <w:rsid w:val="00DF4FBD"/>
    <w:rsid w:val="00DF5FEA"/>
    <w:rsid w:val="00E00DA1"/>
    <w:rsid w:val="00E0141E"/>
    <w:rsid w:val="00E02B18"/>
    <w:rsid w:val="00E0453C"/>
    <w:rsid w:val="00E07B26"/>
    <w:rsid w:val="00E13452"/>
    <w:rsid w:val="00E13D92"/>
    <w:rsid w:val="00E15967"/>
    <w:rsid w:val="00E163AC"/>
    <w:rsid w:val="00E16B83"/>
    <w:rsid w:val="00E346C3"/>
    <w:rsid w:val="00E35DE0"/>
    <w:rsid w:val="00E36687"/>
    <w:rsid w:val="00E37AB5"/>
    <w:rsid w:val="00E4378E"/>
    <w:rsid w:val="00E509D4"/>
    <w:rsid w:val="00E51A28"/>
    <w:rsid w:val="00E52D2E"/>
    <w:rsid w:val="00E53888"/>
    <w:rsid w:val="00E620BE"/>
    <w:rsid w:val="00E66706"/>
    <w:rsid w:val="00E67CDD"/>
    <w:rsid w:val="00E7059A"/>
    <w:rsid w:val="00E807C3"/>
    <w:rsid w:val="00E83FE3"/>
    <w:rsid w:val="00E84B4C"/>
    <w:rsid w:val="00E86340"/>
    <w:rsid w:val="00E90D29"/>
    <w:rsid w:val="00E90D56"/>
    <w:rsid w:val="00E93BF4"/>
    <w:rsid w:val="00E93EF7"/>
    <w:rsid w:val="00E96DDB"/>
    <w:rsid w:val="00EA195B"/>
    <w:rsid w:val="00EA30B2"/>
    <w:rsid w:val="00EA6EC4"/>
    <w:rsid w:val="00EB110A"/>
    <w:rsid w:val="00EB1C26"/>
    <w:rsid w:val="00EB1C49"/>
    <w:rsid w:val="00EB2561"/>
    <w:rsid w:val="00EB2CE4"/>
    <w:rsid w:val="00EB35D9"/>
    <w:rsid w:val="00EB7DBA"/>
    <w:rsid w:val="00EC28C8"/>
    <w:rsid w:val="00EC4E82"/>
    <w:rsid w:val="00EC5072"/>
    <w:rsid w:val="00EC5691"/>
    <w:rsid w:val="00EC7F41"/>
    <w:rsid w:val="00ED2889"/>
    <w:rsid w:val="00ED3E01"/>
    <w:rsid w:val="00ED54CF"/>
    <w:rsid w:val="00ED7054"/>
    <w:rsid w:val="00EE107C"/>
    <w:rsid w:val="00EE6FF5"/>
    <w:rsid w:val="00EF209F"/>
    <w:rsid w:val="00EF5BD4"/>
    <w:rsid w:val="00EF5DC7"/>
    <w:rsid w:val="00F009B9"/>
    <w:rsid w:val="00F01566"/>
    <w:rsid w:val="00F02831"/>
    <w:rsid w:val="00F032C0"/>
    <w:rsid w:val="00F04C7E"/>
    <w:rsid w:val="00F06C64"/>
    <w:rsid w:val="00F128C3"/>
    <w:rsid w:val="00F14072"/>
    <w:rsid w:val="00F14867"/>
    <w:rsid w:val="00F17650"/>
    <w:rsid w:val="00F1778C"/>
    <w:rsid w:val="00F178A5"/>
    <w:rsid w:val="00F21D8A"/>
    <w:rsid w:val="00F303D3"/>
    <w:rsid w:val="00F312FF"/>
    <w:rsid w:val="00F40DFC"/>
    <w:rsid w:val="00F53B96"/>
    <w:rsid w:val="00F54C88"/>
    <w:rsid w:val="00F55D8E"/>
    <w:rsid w:val="00F60D99"/>
    <w:rsid w:val="00F60E09"/>
    <w:rsid w:val="00F64FB5"/>
    <w:rsid w:val="00F674B1"/>
    <w:rsid w:val="00F67A1D"/>
    <w:rsid w:val="00F67B64"/>
    <w:rsid w:val="00F73CCD"/>
    <w:rsid w:val="00F75F41"/>
    <w:rsid w:val="00F77F6D"/>
    <w:rsid w:val="00F80778"/>
    <w:rsid w:val="00F83A62"/>
    <w:rsid w:val="00F86159"/>
    <w:rsid w:val="00F91F00"/>
    <w:rsid w:val="00F93C1E"/>
    <w:rsid w:val="00F94EAC"/>
    <w:rsid w:val="00FA1CA3"/>
    <w:rsid w:val="00FA5DEF"/>
    <w:rsid w:val="00FA678E"/>
    <w:rsid w:val="00FB0179"/>
    <w:rsid w:val="00FC58D6"/>
    <w:rsid w:val="00FC6D32"/>
    <w:rsid w:val="00FD097A"/>
    <w:rsid w:val="00FD2416"/>
    <w:rsid w:val="00FD294D"/>
    <w:rsid w:val="00FD29E6"/>
    <w:rsid w:val="00FD2AE8"/>
    <w:rsid w:val="00FE2CCD"/>
    <w:rsid w:val="00FE6120"/>
    <w:rsid w:val="00FE7D4A"/>
    <w:rsid w:val="00FF2DDB"/>
    <w:rsid w:val="00FF3DDD"/>
    <w:rsid w:val="00FF556E"/>
    <w:rsid w:val="00FF5F39"/>
    <w:rsid w:val="00FF69B1"/>
    <w:rsid w:val="00FF7B9A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6E50B"/>
  <w15:chartTrackingRefBased/>
  <w15:docId w15:val="{4F5E503D-55A6-4542-AB15-6B4D39F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odyText">
    <w:name w:val="Body Text"/>
    <w:basedOn w:val="Normal"/>
    <w:link w:val="BodyTextChar"/>
    <w:rsid w:val="000366D4"/>
    <w:pPr>
      <w:spacing w:before="100" w:after="0" w:line="240" w:lineRule="auto"/>
    </w:pPr>
    <w:rPr>
      <w:rFonts w:ascii="Garamond" w:eastAsia="Times New Roman" w:hAnsi="Garamond" w:cs="Times New Roman"/>
      <w:color w:val="auto"/>
      <w:kern w:val="0"/>
      <w:lang w:eastAsia="en-US"/>
    </w:rPr>
  </w:style>
  <w:style w:type="character" w:customStyle="1" w:styleId="BodyTextChar">
    <w:name w:val="Body Text Char"/>
    <w:basedOn w:val="DefaultParagraphFont"/>
    <w:link w:val="BodyText"/>
    <w:rsid w:val="000366D4"/>
    <w:rPr>
      <w:rFonts w:ascii="Garamond" w:eastAsia="Times New Roman" w:hAnsi="Garamond" w:cs="Times New Roman"/>
      <w:color w:val="auto"/>
      <w:lang w:eastAsia="en-US"/>
    </w:rPr>
  </w:style>
  <w:style w:type="paragraph" w:customStyle="1" w:styleId="Education">
    <w:name w:val="Education"/>
    <w:basedOn w:val="Normal"/>
    <w:link w:val="EducationCharChar"/>
    <w:rsid w:val="000366D4"/>
    <w:pPr>
      <w:spacing w:before="120" w:after="0" w:line="240" w:lineRule="auto"/>
    </w:pPr>
    <w:rPr>
      <w:rFonts w:ascii="Garamond" w:eastAsia="Times New Roman" w:hAnsi="Garamond" w:cs="Times New Roman"/>
      <w:b/>
      <w:i/>
      <w:color w:val="auto"/>
      <w:kern w:val="0"/>
      <w:szCs w:val="24"/>
      <w:lang w:eastAsia="en-US"/>
    </w:rPr>
  </w:style>
  <w:style w:type="character" w:customStyle="1" w:styleId="EducationCharChar">
    <w:name w:val="Education Char Char"/>
    <w:basedOn w:val="DefaultParagraphFont"/>
    <w:link w:val="Education"/>
    <w:rsid w:val="000366D4"/>
    <w:rPr>
      <w:rFonts w:ascii="Garamond" w:eastAsia="Times New Roman" w:hAnsi="Garamond" w:cs="Times New Roman"/>
      <w:b/>
      <w:i/>
      <w:color w:val="auto"/>
      <w:szCs w:val="24"/>
      <w:lang w:eastAsia="en-US"/>
    </w:rPr>
  </w:style>
  <w:style w:type="paragraph" w:customStyle="1" w:styleId="Location">
    <w:name w:val="Location"/>
    <w:basedOn w:val="Normal"/>
    <w:link w:val="LocationCharChar"/>
    <w:rsid w:val="000366D4"/>
    <w:pPr>
      <w:tabs>
        <w:tab w:val="right" w:pos="6480"/>
      </w:tabs>
      <w:spacing w:before="120" w:after="0" w:line="240" w:lineRule="auto"/>
    </w:pPr>
    <w:rPr>
      <w:rFonts w:ascii="Garamond" w:eastAsia="Times New Roman" w:hAnsi="Garamond" w:cs="Arial"/>
      <w:i/>
      <w:iCs/>
      <w:color w:val="auto"/>
      <w:spacing w:val="8"/>
      <w:kern w:val="0"/>
      <w:lang w:eastAsia="en-US"/>
    </w:rPr>
  </w:style>
  <w:style w:type="character" w:customStyle="1" w:styleId="LocationCharChar">
    <w:name w:val="Location Char Char"/>
    <w:basedOn w:val="DefaultParagraphFont"/>
    <w:link w:val="Location"/>
    <w:rsid w:val="000366D4"/>
    <w:rPr>
      <w:rFonts w:ascii="Garamond" w:eastAsia="Times New Roman" w:hAnsi="Garamond" w:cs="Arial"/>
      <w:i/>
      <w:iCs/>
      <w:color w:val="auto"/>
      <w:spacing w:val="8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E84B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E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EF7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EF7"/>
    <w:rPr>
      <w:b/>
      <w:bCs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EF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EF7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5541"/>
    <w:rPr>
      <w:color w:val="646464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55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yemill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sri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duchuyd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healthcare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washington.edu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masolutions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Huy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DFBB6F192C4BC3983C9D35A495A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382A8-7C60-40B1-AFF5-FCBFA6DBCD25}"/>
      </w:docPartPr>
      <w:docPartBody>
        <w:p w:rsidR="00AE75A2" w:rsidRDefault="00B378F4" w:rsidP="00B378F4">
          <w:pPr>
            <w:pStyle w:val="6BDFBB6F192C4BC3983C9D35A495A4C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15"/>
    <w:rsid w:val="00036E96"/>
    <w:rsid w:val="000506BD"/>
    <w:rsid w:val="0010180E"/>
    <w:rsid w:val="00126109"/>
    <w:rsid w:val="001E2D54"/>
    <w:rsid w:val="00212FAB"/>
    <w:rsid w:val="00217264"/>
    <w:rsid w:val="002408FD"/>
    <w:rsid w:val="0026016C"/>
    <w:rsid w:val="002701A4"/>
    <w:rsid w:val="002B78DC"/>
    <w:rsid w:val="003114B4"/>
    <w:rsid w:val="003E14E7"/>
    <w:rsid w:val="004766BA"/>
    <w:rsid w:val="00521C24"/>
    <w:rsid w:val="005458C0"/>
    <w:rsid w:val="00550339"/>
    <w:rsid w:val="00554BB6"/>
    <w:rsid w:val="00563BA1"/>
    <w:rsid w:val="005F36BB"/>
    <w:rsid w:val="0062280C"/>
    <w:rsid w:val="006401F5"/>
    <w:rsid w:val="006A0A6A"/>
    <w:rsid w:val="006C65C4"/>
    <w:rsid w:val="00734BF2"/>
    <w:rsid w:val="007425B9"/>
    <w:rsid w:val="00793695"/>
    <w:rsid w:val="007B4607"/>
    <w:rsid w:val="007E3B82"/>
    <w:rsid w:val="007F4FDC"/>
    <w:rsid w:val="00823972"/>
    <w:rsid w:val="008631B8"/>
    <w:rsid w:val="00870B45"/>
    <w:rsid w:val="00882DFB"/>
    <w:rsid w:val="008F5315"/>
    <w:rsid w:val="00930A0C"/>
    <w:rsid w:val="00961532"/>
    <w:rsid w:val="009E1860"/>
    <w:rsid w:val="00A60B62"/>
    <w:rsid w:val="00A64E66"/>
    <w:rsid w:val="00A8224F"/>
    <w:rsid w:val="00A82553"/>
    <w:rsid w:val="00AE75A2"/>
    <w:rsid w:val="00B15F23"/>
    <w:rsid w:val="00B378F4"/>
    <w:rsid w:val="00B43B50"/>
    <w:rsid w:val="00B77E7B"/>
    <w:rsid w:val="00BB495E"/>
    <w:rsid w:val="00BC4C6A"/>
    <w:rsid w:val="00BC5743"/>
    <w:rsid w:val="00BF5FCC"/>
    <w:rsid w:val="00C54360"/>
    <w:rsid w:val="00C767CF"/>
    <w:rsid w:val="00CF02B0"/>
    <w:rsid w:val="00D512FF"/>
    <w:rsid w:val="00D55E12"/>
    <w:rsid w:val="00D73F65"/>
    <w:rsid w:val="00D849CE"/>
    <w:rsid w:val="00D93B50"/>
    <w:rsid w:val="00DF0CEB"/>
    <w:rsid w:val="00E31899"/>
    <w:rsid w:val="00EE43EB"/>
    <w:rsid w:val="00EF7BC7"/>
    <w:rsid w:val="00F10951"/>
    <w:rsid w:val="00F5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21B7D0F2344457BFFBBA2BA990B215">
    <w:name w:val="E621B7D0F2344457BFFBBA2BA990B215"/>
  </w:style>
  <w:style w:type="paragraph" w:customStyle="1" w:styleId="CF7B5DA4C8824D93A0EF91CB3B8F58B3">
    <w:name w:val="CF7B5DA4C8824D93A0EF91CB3B8F58B3"/>
  </w:style>
  <w:style w:type="paragraph" w:customStyle="1" w:styleId="BB56EE5BC02641A7A03DCF898716A65D">
    <w:name w:val="BB56EE5BC02641A7A03DCF898716A65D"/>
  </w:style>
  <w:style w:type="paragraph" w:customStyle="1" w:styleId="5CBA3058906B4627A836C602AE8E0110">
    <w:name w:val="5CBA3058906B4627A836C602AE8E0110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1E16D2531DC34ADAABE0B32BDB6D214D">
    <w:name w:val="1E16D2531DC34ADAABE0B32BDB6D214D"/>
  </w:style>
  <w:style w:type="paragraph" w:customStyle="1" w:styleId="248FDC278D6F43E691836B13C8A82EDC">
    <w:name w:val="248FDC278D6F43E691836B13C8A82EDC"/>
  </w:style>
  <w:style w:type="paragraph" w:customStyle="1" w:styleId="8E31EF6267F54F838A2A44D52764B6E2">
    <w:name w:val="8E31EF6267F54F838A2A44D52764B6E2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7FE51BF38BB456E8F5F02DD8FD531DE">
    <w:name w:val="F7FE51BF38BB456E8F5F02DD8FD531DE"/>
  </w:style>
  <w:style w:type="character" w:styleId="PlaceholderText">
    <w:name w:val="Placeholder Text"/>
    <w:basedOn w:val="DefaultParagraphFont"/>
    <w:uiPriority w:val="99"/>
    <w:semiHidden/>
    <w:rsid w:val="00D73F65"/>
    <w:rPr>
      <w:color w:val="808080"/>
    </w:rPr>
  </w:style>
  <w:style w:type="paragraph" w:customStyle="1" w:styleId="35486934E7F84A7DB38F974AA76D1C59">
    <w:name w:val="35486934E7F84A7DB38F974AA76D1C59"/>
  </w:style>
  <w:style w:type="paragraph" w:customStyle="1" w:styleId="0A5275C1E6954FC3BCC52DF22D6AF347">
    <w:name w:val="0A5275C1E6954FC3BCC52DF22D6AF347"/>
  </w:style>
  <w:style w:type="paragraph" w:customStyle="1" w:styleId="5AC611F79FD14822A01135A934342CB1">
    <w:name w:val="5AC611F79FD14822A01135A934342CB1"/>
  </w:style>
  <w:style w:type="paragraph" w:customStyle="1" w:styleId="4E1D744E1BF543C4A75A147929EB8059">
    <w:name w:val="4E1D744E1BF543C4A75A147929EB8059"/>
  </w:style>
  <w:style w:type="paragraph" w:customStyle="1" w:styleId="7BC2965850CB4A6FBEDD59CC58B7BBA0">
    <w:name w:val="7BC2965850CB4A6FBEDD59CC58B7BBA0"/>
  </w:style>
  <w:style w:type="paragraph" w:customStyle="1" w:styleId="ABE679F05EA94078BEE33D2C4FF75B91">
    <w:name w:val="ABE679F05EA94078BEE33D2C4FF75B91"/>
  </w:style>
  <w:style w:type="paragraph" w:customStyle="1" w:styleId="F06E90966F724FC0B19261F724770468">
    <w:name w:val="F06E90966F724FC0B19261F724770468"/>
  </w:style>
  <w:style w:type="paragraph" w:customStyle="1" w:styleId="A7454EE08C674A1AB2FBEC2C3C3CC60F">
    <w:name w:val="A7454EE08C674A1AB2FBEC2C3C3CC60F"/>
  </w:style>
  <w:style w:type="paragraph" w:customStyle="1" w:styleId="32B7F637E2444D199D29480467980C19">
    <w:name w:val="32B7F637E2444D199D29480467980C19"/>
  </w:style>
  <w:style w:type="paragraph" w:customStyle="1" w:styleId="9CA9D632510640A9BADC4A5E947B3302">
    <w:name w:val="9CA9D632510640A9BADC4A5E947B3302"/>
  </w:style>
  <w:style w:type="paragraph" w:customStyle="1" w:styleId="4C564A259D1C437185AB6ACACBE72863">
    <w:name w:val="4C564A259D1C437185AB6ACACBE72863"/>
  </w:style>
  <w:style w:type="paragraph" w:customStyle="1" w:styleId="7F51BE727D4446A287F20C0228F1F162">
    <w:name w:val="7F51BE727D4446A287F20C0228F1F162"/>
    <w:rsid w:val="008F5315"/>
  </w:style>
  <w:style w:type="paragraph" w:customStyle="1" w:styleId="42D0071A76B4483EAA67E9978500A8AB">
    <w:name w:val="42D0071A76B4483EAA67E9978500A8AB"/>
    <w:rsid w:val="008F5315"/>
  </w:style>
  <w:style w:type="paragraph" w:customStyle="1" w:styleId="1C4FD05E19074E2AA104F451634176FD">
    <w:name w:val="1C4FD05E19074E2AA104F451634176FD"/>
    <w:rsid w:val="008F5315"/>
  </w:style>
  <w:style w:type="paragraph" w:customStyle="1" w:styleId="5C9AA036FDD84745BCCD524AF4996C05">
    <w:name w:val="5C9AA036FDD84745BCCD524AF4996C05"/>
    <w:rsid w:val="008F5315"/>
  </w:style>
  <w:style w:type="paragraph" w:customStyle="1" w:styleId="0C411DB5AD4C41B39ACCA66B98EA5AE1">
    <w:name w:val="0C411DB5AD4C41B39ACCA66B98EA5AE1"/>
    <w:rsid w:val="008F5315"/>
  </w:style>
  <w:style w:type="paragraph" w:customStyle="1" w:styleId="C347F2FF6BA343E6B1E939237E723B73">
    <w:name w:val="C347F2FF6BA343E6B1E939237E723B73"/>
    <w:rsid w:val="008F5315"/>
  </w:style>
  <w:style w:type="paragraph" w:customStyle="1" w:styleId="B50B7004FED74C67B70F936FDEE81B26">
    <w:name w:val="B50B7004FED74C67B70F936FDEE81B26"/>
    <w:rsid w:val="00A8224F"/>
  </w:style>
  <w:style w:type="paragraph" w:customStyle="1" w:styleId="53FEF43FB6194CDF8F14574DC8C8F68D">
    <w:name w:val="53FEF43FB6194CDF8F14574DC8C8F68D"/>
    <w:rsid w:val="00A8224F"/>
  </w:style>
  <w:style w:type="paragraph" w:customStyle="1" w:styleId="819691D2431745FA951F85F4AB703843">
    <w:name w:val="819691D2431745FA951F85F4AB703843"/>
    <w:rsid w:val="00A8224F"/>
  </w:style>
  <w:style w:type="paragraph" w:customStyle="1" w:styleId="B0469845BB2F4CDC89B0AC711BF395F6">
    <w:name w:val="B0469845BB2F4CDC89B0AC711BF395F6"/>
    <w:rsid w:val="00A8224F"/>
  </w:style>
  <w:style w:type="paragraph" w:customStyle="1" w:styleId="5C94D4D4B7D34823AEDE8C2DD515BBF1">
    <w:name w:val="5C94D4D4B7D34823AEDE8C2DD515BBF1"/>
    <w:rsid w:val="00A8224F"/>
  </w:style>
  <w:style w:type="paragraph" w:customStyle="1" w:styleId="7D2A8C8F92544FC5BD64B1EC5C0D099B">
    <w:name w:val="7D2A8C8F92544FC5BD64B1EC5C0D099B"/>
    <w:rsid w:val="00A8224F"/>
  </w:style>
  <w:style w:type="paragraph" w:customStyle="1" w:styleId="8C59D87B4192475FA0891E0D9B2B413E">
    <w:name w:val="8C59D87B4192475FA0891E0D9B2B413E"/>
    <w:rsid w:val="00A8224F"/>
  </w:style>
  <w:style w:type="paragraph" w:customStyle="1" w:styleId="5E9791ED65694A20AA774216353DBD0B">
    <w:name w:val="5E9791ED65694A20AA774216353DBD0B"/>
    <w:rsid w:val="00A8224F"/>
  </w:style>
  <w:style w:type="paragraph" w:customStyle="1" w:styleId="CE8A3A1DB952462D96B77C8392F06BCE">
    <w:name w:val="CE8A3A1DB952462D96B77C8392F06BCE"/>
    <w:rsid w:val="00A8224F"/>
  </w:style>
  <w:style w:type="paragraph" w:customStyle="1" w:styleId="03D23BC4F1894DBE8C4228B23A1D3D30">
    <w:name w:val="03D23BC4F1894DBE8C4228B23A1D3D30"/>
    <w:rsid w:val="00A8224F"/>
  </w:style>
  <w:style w:type="paragraph" w:customStyle="1" w:styleId="35FFD85F48324C338D86DBF11A6C05C7">
    <w:name w:val="35FFD85F48324C338D86DBF11A6C05C7"/>
    <w:rsid w:val="00A8224F"/>
  </w:style>
  <w:style w:type="paragraph" w:customStyle="1" w:styleId="07E7C84250204EA98EC05D99136AB2E1">
    <w:name w:val="07E7C84250204EA98EC05D99136AB2E1"/>
    <w:rsid w:val="00A8224F"/>
  </w:style>
  <w:style w:type="paragraph" w:customStyle="1" w:styleId="0F07D39DFE074CCF9A0974A660490126">
    <w:name w:val="0F07D39DFE074CCF9A0974A660490126"/>
    <w:rsid w:val="00A8224F"/>
  </w:style>
  <w:style w:type="paragraph" w:customStyle="1" w:styleId="BE8207EC7FF54AF3AF55EB143B9403E3">
    <w:name w:val="BE8207EC7FF54AF3AF55EB143B9403E3"/>
    <w:rsid w:val="00A8224F"/>
  </w:style>
  <w:style w:type="paragraph" w:customStyle="1" w:styleId="7003EAECFA064F0B9254D524C0F62279">
    <w:name w:val="7003EAECFA064F0B9254D524C0F62279"/>
    <w:rsid w:val="00A8224F"/>
  </w:style>
  <w:style w:type="paragraph" w:customStyle="1" w:styleId="17FFC6D9E50E490791F57BEE525C25B9">
    <w:name w:val="17FFC6D9E50E490791F57BEE525C25B9"/>
    <w:rsid w:val="004766BA"/>
  </w:style>
  <w:style w:type="paragraph" w:customStyle="1" w:styleId="AB3961E0CE2A481FB68EE4ABE0553C79">
    <w:name w:val="AB3961E0CE2A481FB68EE4ABE0553C79"/>
    <w:rsid w:val="004766BA"/>
  </w:style>
  <w:style w:type="paragraph" w:customStyle="1" w:styleId="C403C7552095438E81183590F4F53A22">
    <w:name w:val="C403C7552095438E81183590F4F53A22"/>
    <w:rsid w:val="004766BA"/>
  </w:style>
  <w:style w:type="paragraph" w:customStyle="1" w:styleId="7CCD9F8AA0124FFCAA9474CFC9D76854">
    <w:name w:val="7CCD9F8AA0124FFCAA9474CFC9D76854"/>
    <w:rsid w:val="004766BA"/>
  </w:style>
  <w:style w:type="paragraph" w:customStyle="1" w:styleId="77D572FCD0854864AF3C83C1B57A7C2E">
    <w:name w:val="77D572FCD0854864AF3C83C1B57A7C2E"/>
    <w:rsid w:val="004766BA"/>
  </w:style>
  <w:style w:type="paragraph" w:customStyle="1" w:styleId="F5101FC0633143CE8451E0F258FF680C">
    <w:name w:val="F5101FC0633143CE8451E0F258FF680C"/>
    <w:rsid w:val="00563BA1"/>
  </w:style>
  <w:style w:type="paragraph" w:customStyle="1" w:styleId="AE8C09851B64482C88EC7A092645F290">
    <w:name w:val="AE8C09851B64482C88EC7A092645F290"/>
    <w:rsid w:val="00563BA1"/>
  </w:style>
  <w:style w:type="paragraph" w:customStyle="1" w:styleId="99BD6CFF635A4E9AB4E405FF901F912F">
    <w:name w:val="99BD6CFF635A4E9AB4E405FF901F912F"/>
    <w:rsid w:val="00563BA1"/>
  </w:style>
  <w:style w:type="paragraph" w:customStyle="1" w:styleId="8AFF2DD3478648809D330C84D9CEC490">
    <w:name w:val="8AFF2DD3478648809D330C84D9CEC490"/>
    <w:rsid w:val="00563BA1"/>
  </w:style>
  <w:style w:type="paragraph" w:customStyle="1" w:styleId="3CDC9353DCF74B41AF172C177A7539FF">
    <w:name w:val="3CDC9353DCF74B41AF172C177A7539FF"/>
    <w:rsid w:val="00563BA1"/>
  </w:style>
  <w:style w:type="paragraph" w:customStyle="1" w:styleId="A7BA1EB3C1DB42799813ACBECC597530">
    <w:name w:val="A7BA1EB3C1DB42799813ACBECC597530"/>
    <w:rsid w:val="00563BA1"/>
  </w:style>
  <w:style w:type="paragraph" w:customStyle="1" w:styleId="21941CED8EB44C16AA13C813E0537C73">
    <w:name w:val="21941CED8EB44C16AA13C813E0537C73"/>
    <w:rsid w:val="00563BA1"/>
  </w:style>
  <w:style w:type="paragraph" w:customStyle="1" w:styleId="66EB080A249C4B42893FFDD32D65E1EA">
    <w:name w:val="66EB080A249C4B42893FFDD32D65E1EA"/>
    <w:rsid w:val="00563BA1"/>
  </w:style>
  <w:style w:type="paragraph" w:customStyle="1" w:styleId="59C6FB8CD40445AFB6220501D1E2177F">
    <w:name w:val="59C6FB8CD40445AFB6220501D1E2177F"/>
    <w:rsid w:val="00563BA1"/>
  </w:style>
  <w:style w:type="paragraph" w:customStyle="1" w:styleId="7C37FCF16D6B49D294033911EE1DF513">
    <w:name w:val="7C37FCF16D6B49D294033911EE1DF513"/>
    <w:rsid w:val="00563BA1"/>
  </w:style>
  <w:style w:type="paragraph" w:customStyle="1" w:styleId="999595DA2A3946C79CF55D901513BB63">
    <w:name w:val="999595DA2A3946C79CF55D901513BB63"/>
    <w:rsid w:val="001E2D54"/>
  </w:style>
  <w:style w:type="paragraph" w:customStyle="1" w:styleId="D211B4BFD4D94762B3CFB8CE729EB3F6">
    <w:name w:val="D211B4BFD4D94762B3CFB8CE729EB3F6"/>
    <w:rsid w:val="001E2D54"/>
  </w:style>
  <w:style w:type="paragraph" w:customStyle="1" w:styleId="86C93C693CD647A79C4F4F57948015EE">
    <w:name w:val="86C93C693CD647A79C4F4F57948015EE"/>
    <w:rsid w:val="001E2D54"/>
  </w:style>
  <w:style w:type="paragraph" w:customStyle="1" w:styleId="49725AADF27E47998AA6F77866413EE4">
    <w:name w:val="49725AADF27E47998AA6F77866413EE4"/>
    <w:rsid w:val="001E2D54"/>
  </w:style>
  <w:style w:type="paragraph" w:customStyle="1" w:styleId="3206EC3978154EA9A4FBCDA07DF82E95">
    <w:name w:val="3206EC3978154EA9A4FBCDA07DF82E95"/>
    <w:rsid w:val="001E2D54"/>
  </w:style>
  <w:style w:type="paragraph" w:customStyle="1" w:styleId="3861D6F268054E64B7EB213109ECCE65">
    <w:name w:val="3861D6F268054E64B7EB213109ECCE65"/>
    <w:rsid w:val="001E2D54"/>
  </w:style>
  <w:style w:type="paragraph" w:customStyle="1" w:styleId="17C98EF452DD4E4DB09975290390CD71">
    <w:name w:val="17C98EF452DD4E4DB09975290390CD71"/>
    <w:rsid w:val="001E2D54"/>
  </w:style>
  <w:style w:type="paragraph" w:customStyle="1" w:styleId="31E1F7B3F50348BEBCFC451EAFA6C808">
    <w:name w:val="31E1F7B3F50348BEBCFC451EAFA6C808"/>
    <w:rsid w:val="001E2D54"/>
  </w:style>
  <w:style w:type="paragraph" w:customStyle="1" w:styleId="591C2451E64E45E2940E1A3AE32E629C">
    <w:name w:val="591C2451E64E45E2940E1A3AE32E629C"/>
    <w:rsid w:val="001E2D54"/>
  </w:style>
  <w:style w:type="paragraph" w:customStyle="1" w:styleId="83F96B112D4C46C0B9C70753352A1C52">
    <w:name w:val="83F96B112D4C46C0B9C70753352A1C52"/>
    <w:rsid w:val="001E2D54"/>
  </w:style>
  <w:style w:type="paragraph" w:customStyle="1" w:styleId="DF3C297841F84F3690F8FE39FCFEF520">
    <w:name w:val="DF3C297841F84F3690F8FE39FCFEF520"/>
    <w:rsid w:val="001E2D54"/>
  </w:style>
  <w:style w:type="paragraph" w:customStyle="1" w:styleId="AFFD468198BB4D258CD3ABD1169D7A78">
    <w:name w:val="AFFD468198BB4D258CD3ABD1169D7A78"/>
    <w:rsid w:val="001E2D54"/>
  </w:style>
  <w:style w:type="paragraph" w:customStyle="1" w:styleId="3DD4C02D098D4138BF5A751486853285">
    <w:name w:val="3DD4C02D098D4138BF5A751486853285"/>
    <w:rsid w:val="001E2D54"/>
  </w:style>
  <w:style w:type="paragraph" w:customStyle="1" w:styleId="8C8BD6B33E1A44B5979839B90F2F7971">
    <w:name w:val="8C8BD6B33E1A44B5979839B90F2F7971"/>
    <w:rsid w:val="00D73F65"/>
  </w:style>
  <w:style w:type="paragraph" w:customStyle="1" w:styleId="6BDFBB6F192C4BC3983C9D35A495A4C5">
    <w:name w:val="6BDFBB6F192C4BC3983C9D35A495A4C5"/>
    <w:rsid w:val="00B378F4"/>
  </w:style>
  <w:style w:type="paragraph" w:customStyle="1" w:styleId="BCC2D5FDBB29443291B0ABC2845F8C01">
    <w:name w:val="BCC2D5FDBB29443291B0ABC2845F8C01"/>
    <w:rsid w:val="00CF0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59CE90C-C945-4285-9188-2D566D932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1665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Duc-Huy, DO | DUCHUYdo.DDH@GMAIL.COM</dc:creator>
  <cp:keywords/>
  <cp:lastModifiedBy>nuc</cp:lastModifiedBy>
  <cp:revision>5</cp:revision>
  <cp:lastPrinted>2019-03-17T23:07:00Z</cp:lastPrinted>
  <dcterms:created xsi:type="dcterms:W3CDTF">2019-10-22T19:39:00Z</dcterms:created>
  <dcterms:modified xsi:type="dcterms:W3CDTF">2019-10-23T23:23:00Z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