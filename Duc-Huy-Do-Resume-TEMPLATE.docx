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2BC" w:rsidRPr="004D54FB" w:rsidRDefault="00612C3E" w:rsidP="00520BBA">
      <w:pPr>
        <w:pStyle w:val="Heading2"/>
        <w:jc w:val="center"/>
        <w:rPr>
          <w:rFonts w:ascii="Garamond" w:hAnsi="Garamond"/>
          <w:color w:val="FFFFFF" w:themeColor="background1"/>
          <w:sz w:val="24"/>
          <w:szCs w:val="24"/>
        </w:rPr>
      </w:pPr>
      <w:r>
        <w:rPr>
          <w:rFonts w:ascii="Garamond" w:hAnsi="Garamond"/>
          <w:color w:val="FFFFFF" w:themeColor="background1"/>
          <w:sz w:val="24"/>
          <w:szCs w:val="24"/>
        </w:rPr>
        <w:t>DDH</w:t>
      </w:r>
    </w:p>
    <w:tbl>
      <w:tblPr>
        <w:tblStyle w:val="ResumeTable"/>
        <w:tblpPr w:leftFromText="180" w:rightFromText="180" w:vertAnchor="text" w:horzAnchor="margin" w:tblpXSpec="center" w:tblpY="446"/>
        <w:tblW w:w="5180" w:type="pct"/>
        <w:tblLook w:val="04A0" w:firstRow="1" w:lastRow="0" w:firstColumn="1" w:lastColumn="0" w:noHBand="0" w:noVBand="1"/>
        <w:tblDescription w:val="Resume"/>
      </w:tblPr>
      <w:tblGrid>
        <w:gridCol w:w="18"/>
        <w:gridCol w:w="11171"/>
      </w:tblGrid>
      <w:tr w:rsidR="008317F3" w:rsidRPr="00CF5EFC" w:rsidTr="008317F3">
        <w:trPr>
          <w:trHeight w:val="3136"/>
        </w:trPr>
        <w:tc>
          <w:tcPr>
            <w:tcW w:w="18" w:type="dxa"/>
          </w:tcPr>
          <w:p w:rsidR="008317F3" w:rsidRPr="00CF5EFC" w:rsidRDefault="008317F3" w:rsidP="008317F3">
            <w:pPr>
              <w:rPr>
                <w:rFonts w:ascii="Garamond" w:hAnsi="Garamond"/>
                <w:color w:val="auto"/>
                <w:sz w:val="18"/>
                <w:szCs w:val="18"/>
              </w:rPr>
            </w:pPr>
            <w:r w:rsidRPr="00CF5EFC">
              <w:rPr>
                <w:rStyle w:val="Emphasis"/>
                <w:rFonts w:ascii="Garamond" w:hAnsi="Garamond"/>
                <w:color w:val="auto"/>
                <w:szCs w:val="18"/>
              </w:rPr>
              <w:softHyphen/>
            </w:r>
          </w:p>
        </w:tc>
        <w:tc>
          <w:tcPr>
            <w:tcW w:w="11171" w:type="dxa"/>
          </w:tcPr>
          <w:p w:rsidR="008317F3" w:rsidRPr="00CF5EFC" w:rsidRDefault="008317F3" w:rsidP="008317F3">
            <w:pPr>
              <w:pStyle w:val="Heading2"/>
              <w:ind w:right="170"/>
              <w:rPr>
                <w:rFonts w:ascii="Garamond" w:hAnsi="Garamond"/>
                <w:color w:val="auto"/>
                <w:sz w:val="18"/>
                <w:szCs w:val="18"/>
              </w:rPr>
            </w:pPr>
            <w:r w:rsidRPr="00CF5EFC">
              <w:rPr>
                <w:rFonts w:ascii="Garamond" w:hAnsi="Garamond"/>
                <w:color w:val="auto"/>
                <w:sz w:val="18"/>
                <w:szCs w:val="18"/>
              </w:rPr>
              <w:t>EMPLOYMENT</w:t>
            </w:r>
          </w:p>
          <w:p w:rsidR="008317F3" w:rsidRDefault="00FC3B28" w:rsidP="008317F3">
            <w:pPr>
              <w:pStyle w:val="Location"/>
              <w:spacing w:before="0"/>
              <w:jc w:val="center"/>
              <w:rPr>
                <w:i w:val="0"/>
              </w:rPr>
            </w:pPr>
            <w:r>
              <w:rPr>
                <w:b/>
                <w:i w:val="0"/>
              </w:rPr>
              <w:t>Software Development</w:t>
            </w:r>
            <w:r w:rsidR="008317F3" w:rsidRPr="00C60250">
              <w:rPr>
                <w:b/>
                <w:i w:val="0"/>
              </w:rPr>
              <w:t xml:space="preserve"> Engineer, TSRI (Kirkland, WA)   </w:t>
            </w:r>
            <w:r w:rsidR="00C60250">
              <w:t xml:space="preserve">                           </w:t>
            </w:r>
            <w:r w:rsidR="008317F3" w:rsidRPr="00CF5EFC">
              <w:t xml:space="preserve">                </w:t>
            </w:r>
            <w:r>
              <w:t xml:space="preserve">                           </w:t>
            </w:r>
            <w:r w:rsidR="008317F3" w:rsidRPr="00CF5EFC">
              <w:t xml:space="preserve">    </w:t>
            </w:r>
            <w:r w:rsidR="008317F3">
              <w:t xml:space="preserve">   </w:t>
            </w:r>
            <w:r w:rsidR="008317F3" w:rsidRPr="00CF5EFC">
              <w:t xml:space="preserve"> </w:t>
            </w:r>
            <w:r w:rsidR="008317F3" w:rsidRPr="00CF5EFC">
              <w:rPr>
                <w:i w:val="0"/>
              </w:rPr>
              <w:t>Jan</w:t>
            </w:r>
            <w:r w:rsidR="008317F3">
              <w:rPr>
                <w:i w:val="0"/>
              </w:rPr>
              <w:t xml:space="preserve"> </w:t>
            </w:r>
            <w:r w:rsidR="008317F3" w:rsidRPr="00CF5EFC">
              <w:rPr>
                <w:i w:val="0"/>
              </w:rPr>
              <w:t>16 – present</w:t>
            </w:r>
          </w:p>
          <w:p w:rsidR="008317F3" w:rsidRDefault="008317F3" w:rsidP="008317F3">
            <w:pPr>
              <w:pStyle w:val="Location"/>
              <w:numPr>
                <w:ilvl w:val="0"/>
                <w:numId w:val="15"/>
              </w:numPr>
              <w:spacing w:before="0"/>
              <w:rPr>
                <w:i w:val="0"/>
              </w:rPr>
            </w:pPr>
            <w:r>
              <w:rPr>
                <w:i w:val="0"/>
              </w:rPr>
              <w:t xml:space="preserve">Configured network and servers for distributed/multi-tiers application with VMs (Nginx, </w:t>
            </w:r>
            <w:proofErr w:type="spellStart"/>
            <w:r>
              <w:rPr>
                <w:i w:val="0"/>
              </w:rPr>
              <w:t>JBoss</w:t>
            </w:r>
            <w:proofErr w:type="spellEnd"/>
            <w:r>
              <w:rPr>
                <w:i w:val="0"/>
              </w:rPr>
              <w:t>, Tomcat)</w:t>
            </w:r>
          </w:p>
          <w:p w:rsidR="008317F3" w:rsidRDefault="008317F3" w:rsidP="008317F3">
            <w:pPr>
              <w:pStyle w:val="Location"/>
              <w:numPr>
                <w:ilvl w:val="0"/>
                <w:numId w:val="15"/>
              </w:numPr>
              <w:spacing w:before="0"/>
              <w:rPr>
                <w:i w:val="0"/>
              </w:rPr>
            </w:pPr>
            <w:r>
              <w:rPr>
                <w:i w:val="0"/>
              </w:rPr>
              <w:t>Full-stack w</w:t>
            </w:r>
            <w:r w:rsidRPr="00CF5EFC">
              <w:rPr>
                <w:i w:val="0"/>
              </w:rPr>
              <w:t xml:space="preserve">eb application </w:t>
            </w:r>
            <w:r>
              <w:rPr>
                <w:i w:val="0"/>
              </w:rPr>
              <w:t>with Angular 1.5/2 and Java back-end</w:t>
            </w:r>
          </w:p>
          <w:p w:rsidR="008317F3" w:rsidRPr="0080156D" w:rsidRDefault="008317F3" w:rsidP="008317F3">
            <w:pPr>
              <w:pStyle w:val="Location"/>
              <w:numPr>
                <w:ilvl w:val="0"/>
                <w:numId w:val="15"/>
              </w:numPr>
              <w:spacing w:before="0"/>
              <w:rPr>
                <w:i w:val="0"/>
              </w:rPr>
            </w:pPr>
            <w:r>
              <w:rPr>
                <w:i w:val="0"/>
              </w:rPr>
              <w:t>Incorporating test-driven and functional testing for web application for code quality improvement</w:t>
            </w:r>
          </w:p>
          <w:p w:rsidR="008317F3" w:rsidRDefault="008317F3" w:rsidP="008317F3">
            <w:pPr>
              <w:pStyle w:val="Location"/>
              <w:numPr>
                <w:ilvl w:val="0"/>
                <w:numId w:val="15"/>
              </w:numPr>
              <w:spacing w:before="0"/>
              <w:rPr>
                <w:i w:val="0"/>
              </w:rPr>
            </w:pPr>
            <w:r>
              <w:rPr>
                <w:i w:val="0"/>
              </w:rPr>
              <w:t>Developed and augmented AI tool to modernize legacy system into Java-based web application</w:t>
            </w:r>
          </w:p>
          <w:p w:rsidR="008317F3" w:rsidRPr="0080156D" w:rsidRDefault="008317F3" w:rsidP="008317F3">
            <w:pPr>
              <w:pStyle w:val="Location"/>
              <w:numPr>
                <w:ilvl w:val="0"/>
                <w:numId w:val="15"/>
              </w:numPr>
              <w:spacing w:before="0"/>
              <w:rPr>
                <w:i w:val="0"/>
              </w:rPr>
            </w:pPr>
            <w:r>
              <w:rPr>
                <w:i w:val="0"/>
              </w:rPr>
              <w:t>Implemented p</w:t>
            </w:r>
            <w:r w:rsidRPr="00177E12">
              <w:rPr>
                <w:i w:val="0"/>
              </w:rPr>
              <w:t>arser generator of legacy system for transformation process u</w:t>
            </w:r>
            <w:bookmarkStart w:id="0" w:name="_GoBack"/>
            <w:bookmarkEnd w:id="0"/>
            <w:r w:rsidRPr="00177E12">
              <w:rPr>
                <w:i w:val="0"/>
              </w:rPr>
              <w:t xml:space="preserve">sing </w:t>
            </w:r>
            <w:r>
              <w:rPr>
                <w:i w:val="0"/>
              </w:rPr>
              <w:t xml:space="preserve">ANTLR along with grammar for </w:t>
            </w:r>
            <w:proofErr w:type="spellStart"/>
            <w:r>
              <w:rPr>
                <w:i w:val="0"/>
              </w:rPr>
              <w:t>lexer</w:t>
            </w:r>
            <w:proofErr w:type="spellEnd"/>
            <w:r>
              <w:rPr>
                <w:i w:val="0"/>
              </w:rPr>
              <w:t>/</w:t>
            </w:r>
            <w:r w:rsidRPr="0055571B">
              <w:rPr>
                <w:i w:val="0"/>
              </w:rPr>
              <w:t>parser (</w:t>
            </w:r>
            <w:r w:rsidRPr="0055571B">
              <w:rPr>
                <w:rFonts w:cs="Helvetica"/>
                <w:i w:val="0"/>
                <w:shd w:val="clear" w:color="auto" w:fill="FFFFFF"/>
              </w:rPr>
              <w:t xml:space="preserve">Backus </w:t>
            </w:r>
            <w:proofErr w:type="spellStart"/>
            <w:r w:rsidRPr="0055571B">
              <w:rPr>
                <w:rFonts w:cs="Helvetica"/>
                <w:i w:val="0"/>
                <w:shd w:val="clear" w:color="auto" w:fill="FFFFFF"/>
              </w:rPr>
              <w:t>Naur</w:t>
            </w:r>
            <w:proofErr w:type="spellEnd"/>
            <w:r w:rsidRPr="0055571B">
              <w:rPr>
                <w:rFonts w:cs="Helvetica"/>
                <w:i w:val="0"/>
                <w:shd w:val="clear" w:color="auto" w:fill="FFFFFF"/>
              </w:rPr>
              <w:t>)</w:t>
            </w:r>
          </w:p>
          <w:p w:rsidR="008317F3" w:rsidRPr="0055571B" w:rsidRDefault="008317F3" w:rsidP="008317F3">
            <w:pPr>
              <w:pStyle w:val="Location"/>
              <w:numPr>
                <w:ilvl w:val="0"/>
                <w:numId w:val="15"/>
              </w:numPr>
              <w:spacing w:before="0"/>
              <w:rPr>
                <w:i w:val="0"/>
              </w:rPr>
            </w:pPr>
            <w:r>
              <w:rPr>
                <w:rFonts w:cs="Helvetica"/>
                <w:i w:val="0"/>
                <w:shd w:val="clear" w:color="auto" w:fill="FFFFFF"/>
              </w:rPr>
              <w:t>Managed a team of four engineers under agile/scrum methodology for weekly customer release</w:t>
            </w:r>
          </w:p>
          <w:p w:rsidR="008317F3" w:rsidRPr="008E18A8" w:rsidRDefault="008317F3" w:rsidP="008317F3">
            <w:pPr>
              <w:pStyle w:val="Location"/>
              <w:spacing w:before="0"/>
              <w:ind w:left="480"/>
              <w:rPr>
                <w:i w:val="0"/>
              </w:rPr>
            </w:pPr>
          </w:p>
          <w:p w:rsidR="008317F3" w:rsidRPr="00CF5EFC" w:rsidRDefault="00FC3B28" w:rsidP="008317F3">
            <w:pPr>
              <w:pStyle w:val="Location"/>
              <w:spacing w:before="0"/>
              <w:rPr>
                <w:i w:val="0"/>
                <w:sz w:val="22"/>
                <w:szCs w:val="22"/>
              </w:rPr>
            </w:pPr>
            <w:r>
              <w:rPr>
                <w:b/>
                <w:i w:val="0"/>
                <w:sz w:val="22"/>
                <w:szCs w:val="22"/>
              </w:rPr>
              <w:t>Software Development</w:t>
            </w:r>
            <w:r w:rsidR="008317F3" w:rsidRPr="00C60250">
              <w:rPr>
                <w:b/>
                <w:i w:val="0"/>
                <w:sz w:val="22"/>
                <w:szCs w:val="22"/>
              </w:rPr>
              <w:t xml:space="preserve"> Engineer Intern, </w:t>
            </w:r>
            <w:proofErr w:type="spellStart"/>
            <w:r w:rsidR="008317F3" w:rsidRPr="00C60250">
              <w:rPr>
                <w:b/>
                <w:i w:val="0"/>
                <w:sz w:val="22"/>
                <w:szCs w:val="22"/>
              </w:rPr>
              <w:t>Tyemill</w:t>
            </w:r>
            <w:proofErr w:type="spellEnd"/>
            <w:r w:rsidR="008317F3" w:rsidRPr="00C60250">
              <w:rPr>
                <w:b/>
                <w:i w:val="0"/>
                <w:sz w:val="22"/>
                <w:szCs w:val="22"/>
              </w:rPr>
              <w:t xml:space="preserve"> (Seattle, WA)         </w:t>
            </w:r>
            <w:r w:rsidR="008317F3" w:rsidRPr="00CF5EFC">
              <w:rPr>
                <w:sz w:val="22"/>
                <w:szCs w:val="22"/>
              </w:rPr>
              <w:t xml:space="preserve">      </w:t>
            </w:r>
            <w:r w:rsidR="00C60250">
              <w:rPr>
                <w:sz w:val="22"/>
                <w:szCs w:val="22"/>
              </w:rPr>
              <w:t xml:space="preserve">       </w:t>
            </w:r>
            <w:r w:rsidR="008317F3" w:rsidRPr="00CF5EFC">
              <w:rPr>
                <w:sz w:val="22"/>
                <w:szCs w:val="22"/>
              </w:rPr>
              <w:t xml:space="preserve">   </w:t>
            </w:r>
            <w:r w:rsidR="008317F3" w:rsidRPr="00CF5EFC">
              <w:rPr>
                <w:szCs w:val="22"/>
              </w:rPr>
              <w:t xml:space="preserve"> </w:t>
            </w:r>
            <w:r w:rsidR="008317F3" w:rsidRPr="00CF5EFC">
              <w:rPr>
                <w:sz w:val="22"/>
                <w:szCs w:val="22"/>
              </w:rPr>
              <w:t xml:space="preserve">                      </w:t>
            </w:r>
            <w:r>
              <w:rPr>
                <w:sz w:val="22"/>
                <w:szCs w:val="22"/>
              </w:rPr>
              <w:t xml:space="preserve">    </w:t>
            </w:r>
            <w:r w:rsidR="008317F3">
              <w:rPr>
                <w:sz w:val="22"/>
                <w:szCs w:val="22"/>
              </w:rPr>
              <w:t xml:space="preserve">   </w:t>
            </w:r>
            <w:r w:rsidR="008317F3">
              <w:rPr>
                <w:i w:val="0"/>
                <w:sz w:val="22"/>
                <w:szCs w:val="22"/>
              </w:rPr>
              <w:t xml:space="preserve">Jun 15 – Sep </w:t>
            </w:r>
            <w:r w:rsidR="008317F3" w:rsidRPr="00CF5EFC">
              <w:rPr>
                <w:i w:val="0"/>
                <w:sz w:val="22"/>
                <w:szCs w:val="22"/>
              </w:rPr>
              <w:t>15</w:t>
            </w:r>
          </w:p>
          <w:p w:rsidR="008317F3" w:rsidRPr="00CF5EFC" w:rsidRDefault="008317F3" w:rsidP="008317F3">
            <w:pPr>
              <w:pStyle w:val="Location"/>
              <w:numPr>
                <w:ilvl w:val="0"/>
                <w:numId w:val="16"/>
              </w:numPr>
              <w:spacing w:before="0"/>
              <w:rPr>
                <w:i w:val="0"/>
              </w:rPr>
            </w:pPr>
            <w:r w:rsidRPr="00CF5EFC">
              <w:rPr>
                <w:i w:val="0"/>
              </w:rPr>
              <w:t xml:space="preserve">Full-stack web application with Ruby on Rails framework (PostgreSQL hosted with </w:t>
            </w:r>
            <w:proofErr w:type="spellStart"/>
            <w:r w:rsidRPr="00CF5EFC">
              <w:rPr>
                <w:i w:val="0"/>
              </w:rPr>
              <w:t>Heroku</w:t>
            </w:r>
            <w:proofErr w:type="spellEnd"/>
            <w:r>
              <w:rPr>
                <w:i w:val="0"/>
              </w:rPr>
              <w:t>)</w:t>
            </w:r>
          </w:p>
          <w:p w:rsidR="008317F3" w:rsidRPr="00CF5EFC" w:rsidRDefault="008317F3" w:rsidP="008317F3">
            <w:pPr>
              <w:pStyle w:val="Location"/>
              <w:numPr>
                <w:ilvl w:val="0"/>
                <w:numId w:val="16"/>
              </w:numPr>
              <w:spacing w:before="0"/>
              <w:rPr>
                <w:i w:val="0"/>
              </w:rPr>
            </w:pPr>
            <w:r>
              <w:rPr>
                <w:i w:val="0"/>
              </w:rPr>
              <w:t>Improved p</w:t>
            </w:r>
            <w:r w:rsidRPr="00CF5EFC">
              <w:rPr>
                <w:i w:val="0"/>
              </w:rPr>
              <w:t>erformance of I/O operations using eager loading</w:t>
            </w:r>
          </w:p>
        </w:tc>
      </w:tr>
      <w:tr w:rsidR="008317F3" w:rsidRPr="00CF5EFC" w:rsidTr="008317F3">
        <w:trPr>
          <w:trHeight w:val="2299"/>
        </w:trPr>
        <w:tc>
          <w:tcPr>
            <w:tcW w:w="18" w:type="dxa"/>
          </w:tcPr>
          <w:p w:rsidR="008317F3" w:rsidRPr="00CF5EFC" w:rsidRDefault="008317F3" w:rsidP="008317F3">
            <w:pPr>
              <w:spacing w:line="240" w:lineRule="auto"/>
              <w:rPr>
                <w:rFonts w:ascii="Garamond" w:hAnsi="Garamond"/>
                <w:color w:val="auto"/>
                <w:sz w:val="18"/>
                <w:szCs w:val="18"/>
              </w:rPr>
            </w:pPr>
            <w:r w:rsidRPr="00CF5EFC">
              <w:rPr>
                <w:rFonts w:ascii="Garamond" w:hAnsi="Garamond"/>
                <w:color w:val="auto"/>
                <w:sz w:val="18"/>
                <w:szCs w:val="18"/>
              </w:rPr>
              <w:softHyphen/>
            </w:r>
          </w:p>
        </w:tc>
        <w:tc>
          <w:tcPr>
            <w:tcW w:w="11171" w:type="dxa"/>
          </w:tcPr>
          <w:p w:rsidR="008317F3" w:rsidRPr="00CF5EFC" w:rsidRDefault="008317F3" w:rsidP="008317F3">
            <w:pPr>
              <w:pStyle w:val="Heading2"/>
              <w:rPr>
                <w:rFonts w:ascii="Garamond" w:hAnsi="Garamond"/>
                <w:color w:val="auto"/>
                <w:sz w:val="18"/>
                <w:szCs w:val="18"/>
              </w:rPr>
            </w:pPr>
            <w:r w:rsidRPr="00CF5EFC">
              <w:rPr>
                <w:rFonts w:ascii="Garamond" w:hAnsi="Garamond"/>
                <w:color w:val="auto"/>
                <w:sz w:val="18"/>
                <w:szCs w:val="18"/>
              </w:rPr>
              <w:t>Education</w:t>
            </w:r>
          </w:p>
          <w:p w:rsidR="008317F3" w:rsidRPr="003D4367" w:rsidRDefault="008317F3" w:rsidP="008317F3">
            <w:pPr>
              <w:pStyle w:val="Education"/>
              <w:spacing w:before="0"/>
              <w:ind w:right="176"/>
              <w:rPr>
                <w:i w:val="0"/>
                <w:sz w:val="22"/>
                <w:szCs w:val="22"/>
              </w:rPr>
            </w:pPr>
            <w:r w:rsidRPr="003D4367">
              <w:rPr>
                <w:i w:val="0"/>
                <w:sz w:val="22"/>
                <w:szCs w:val="22"/>
              </w:rPr>
              <w:t xml:space="preserve">      University of Washington                                                                                                                 </w:t>
            </w:r>
          </w:p>
          <w:p w:rsidR="008317F3" w:rsidRPr="00CF5EFC" w:rsidRDefault="008317F3" w:rsidP="008317F3">
            <w:pPr>
              <w:pStyle w:val="Education"/>
              <w:spacing w:before="0"/>
              <w:ind w:right="176"/>
              <w:rPr>
                <w:b w:val="0"/>
                <w:i w:val="0"/>
                <w:sz w:val="22"/>
                <w:szCs w:val="22"/>
              </w:rPr>
            </w:pPr>
            <w:r w:rsidRPr="00CF5EFC">
              <w:rPr>
                <w:b w:val="0"/>
                <w:i w:val="0"/>
                <w:sz w:val="22"/>
                <w:szCs w:val="22"/>
              </w:rPr>
              <w:t xml:space="preserve">Master in Computer Science and Software Engineering                                                                                             </w:t>
            </w:r>
            <w:r>
              <w:rPr>
                <w:b w:val="0"/>
                <w:i w:val="0"/>
                <w:sz w:val="22"/>
                <w:szCs w:val="22"/>
              </w:rPr>
              <w:t xml:space="preserve">    </w:t>
            </w:r>
            <w:r w:rsidR="000A7995">
              <w:rPr>
                <w:b w:val="0"/>
                <w:i w:val="0"/>
                <w:sz w:val="22"/>
                <w:szCs w:val="22"/>
              </w:rPr>
              <w:t xml:space="preserve">      </w:t>
            </w:r>
            <w:r w:rsidRPr="00CF5EFC">
              <w:rPr>
                <w:b w:val="0"/>
                <w:i w:val="0"/>
                <w:sz w:val="22"/>
                <w:szCs w:val="22"/>
              </w:rPr>
              <w:t>Dec 16</w:t>
            </w:r>
          </w:p>
          <w:p w:rsidR="008317F3" w:rsidRPr="00CF5EFC" w:rsidRDefault="008317F3" w:rsidP="008317F3">
            <w:pPr>
              <w:pStyle w:val="Location"/>
              <w:spacing w:before="0" w:line="360" w:lineRule="auto"/>
              <w:rPr>
                <w:i w:val="0"/>
                <w:sz w:val="22"/>
                <w:szCs w:val="22"/>
              </w:rPr>
            </w:pPr>
            <w:r w:rsidRPr="00CF5EFC">
              <w:rPr>
                <w:i w:val="0"/>
                <w:sz w:val="22"/>
                <w:szCs w:val="22"/>
              </w:rPr>
              <w:t xml:space="preserve">                      in-major GPA: 3.63/4.0</w:t>
            </w:r>
          </w:p>
          <w:p w:rsidR="008317F3" w:rsidRPr="00CF5EFC" w:rsidRDefault="008317F3" w:rsidP="008317F3">
            <w:pPr>
              <w:pStyle w:val="Education"/>
              <w:spacing w:before="0" w:line="360" w:lineRule="auto"/>
              <w:ind w:right="32"/>
              <w:rPr>
                <w:b w:val="0"/>
                <w:i w:val="0"/>
                <w:sz w:val="22"/>
                <w:szCs w:val="22"/>
              </w:rPr>
            </w:pPr>
            <w:r w:rsidRPr="00CF5EFC">
              <w:rPr>
                <w:b w:val="0"/>
                <w:i w:val="0"/>
                <w:sz w:val="22"/>
                <w:szCs w:val="22"/>
              </w:rPr>
              <w:t xml:space="preserve">Bachelor in Mathematics                                                                                                                                            </w:t>
            </w:r>
            <w:r>
              <w:rPr>
                <w:b w:val="0"/>
                <w:i w:val="0"/>
                <w:sz w:val="22"/>
                <w:szCs w:val="22"/>
              </w:rPr>
              <w:t xml:space="preserve">    </w:t>
            </w:r>
            <w:r w:rsidR="000A7995">
              <w:rPr>
                <w:b w:val="0"/>
                <w:i w:val="0"/>
                <w:sz w:val="22"/>
                <w:szCs w:val="22"/>
              </w:rPr>
              <w:t xml:space="preserve">      </w:t>
            </w:r>
            <w:r w:rsidRPr="00CF5EFC">
              <w:rPr>
                <w:b w:val="0"/>
                <w:i w:val="0"/>
                <w:sz w:val="22"/>
                <w:szCs w:val="22"/>
              </w:rPr>
              <w:t>Mar 14</w:t>
            </w:r>
          </w:p>
          <w:p w:rsidR="008317F3" w:rsidRPr="00CF5EFC" w:rsidRDefault="008317F3" w:rsidP="008317F3">
            <w:pPr>
              <w:pStyle w:val="Education"/>
              <w:spacing w:before="0"/>
              <w:rPr>
                <w:b w:val="0"/>
                <w:i w:val="0"/>
                <w:sz w:val="22"/>
                <w:szCs w:val="22"/>
              </w:rPr>
            </w:pPr>
            <w:r w:rsidRPr="00CF5EFC">
              <w:rPr>
                <w:b w:val="0"/>
                <w:i w:val="0"/>
                <w:sz w:val="22"/>
                <w:szCs w:val="22"/>
                <w:u w:val="single"/>
              </w:rPr>
              <w:t>Relevant coursework:</w:t>
            </w:r>
            <w:r w:rsidRPr="00CF5EFC">
              <w:rPr>
                <w:b w:val="0"/>
                <w:i w:val="0"/>
                <w:sz w:val="22"/>
                <w:szCs w:val="22"/>
              </w:rPr>
              <w:t xml:space="preserve"> object-oriented programming, data structures and algorithms, systems programming, distributed computing, parallel programming, cryptography and data assurance, software architecture,  software management, software development processes, software modeling, test and quality assurance, evaluating software design,  research methods in software development</w:t>
            </w:r>
          </w:p>
        </w:tc>
      </w:tr>
      <w:tr w:rsidR="008317F3" w:rsidRPr="00CF5EFC" w:rsidTr="008317F3">
        <w:trPr>
          <w:trHeight w:val="2420"/>
        </w:trPr>
        <w:tc>
          <w:tcPr>
            <w:tcW w:w="18" w:type="dxa"/>
          </w:tcPr>
          <w:p w:rsidR="008317F3" w:rsidRPr="00CF5EFC" w:rsidRDefault="008317F3" w:rsidP="008317F3">
            <w:pPr>
              <w:rPr>
                <w:rFonts w:ascii="Garamond" w:hAnsi="Garamond"/>
                <w:color w:val="auto"/>
                <w:sz w:val="18"/>
                <w:szCs w:val="18"/>
              </w:rPr>
            </w:pPr>
          </w:p>
        </w:tc>
        <w:tc>
          <w:tcPr>
            <w:tcW w:w="11171" w:type="dxa"/>
          </w:tcPr>
          <w:p w:rsidR="008317F3" w:rsidRPr="00CF5EFC" w:rsidRDefault="008317F3" w:rsidP="008317F3">
            <w:pPr>
              <w:pStyle w:val="Heading2"/>
              <w:rPr>
                <w:rFonts w:ascii="Garamond" w:hAnsi="Garamond"/>
                <w:color w:val="auto"/>
                <w:sz w:val="18"/>
                <w:szCs w:val="18"/>
              </w:rPr>
            </w:pPr>
            <w:r w:rsidRPr="00CF5EFC">
              <w:rPr>
                <w:rFonts w:ascii="Garamond" w:hAnsi="Garamond"/>
                <w:color w:val="auto"/>
                <w:sz w:val="18"/>
                <w:szCs w:val="18"/>
              </w:rPr>
              <w:t>TECHNICAL EXPERIENCE</w:t>
            </w:r>
          </w:p>
          <w:p w:rsidR="008317F3" w:rsidRPr="00CF5EFC" w:rsidRDefault="008317F3" w:rsidP="008317F3">
            <w:pPr>
              <w:pStyle w:val="ListParagraph"/>
              <w:numPr>
                <w:ilvl w:val="0"/>
                <w:numId w:val="17"/>
              </w:numPr>
              <w:rPr>
                <w:rFonts w:ascii="Garamond" w:hAnsi="Garamond"/>
                <w:b/>
                <w:color w:val="auto"/>
              </w:rPr>
            </w:pPr>
            <w:r>
              <w:rPr>
                <w:rFonts w:ascii="Garamond" w:hAnsi="Garamond"/>
                <w:color w:val="auto"/>
              </w:rPr>
              <w:t>Facilitated message distribution</w:t>
            </w:r>
            <w:r w:rsidRPr="00CF5EFC">
              <w:rPr>
                <w:rFonts w:ascii="Garamond" w:hAnsi="Garamond"/>
                <w:color w:val="auto"/>
              </w:rPr>
              <w:t xml:space="preserve"> </w:t>
            </w:r>
            <w:r>
              <w:rPr>
                <w:rFonts w:ascii="Garamond" w:hAnsi="Garamond"/>
                <w:color w:val="auto"/>
              </w:rPr>
              <w:t xml:space="preserve">with </w:t>
            </w:r>
            <w:r w:rsidRPr="00CF5EFC">
              <w:rPr>
                <w:rFonts w:ascii="Garamond" w:hAnsi="Garamond"/>
                <w:color w:val="auto"/>
              </w:rPr>
              <w:t xml:space="preserve">an inter-group multicast relay program using multiple computing nodes (messages sent via TCP then broadcasted via UDP) – </w:t>
            </w:r>
            <w:r>
              <w:rPr>
                <w:rFonts w:ascii="Garamond" w:hAnsi="Garamond"/>
                <w:b/>
                <w:color w:val="auto"/>
              </w:rPr>
              <w:t>socket</w:t>
            </w:r>
            <w:r w:rsidRPr="00CF5EFC">
              <w:rPr>
                <w:rFonts w:ascii="Garamond" w:hAnsi="Garamond"/>
                <w:b/>
                <w:color w:val="auto"/>
              </w:rPr>
              <w:t xml:space="preserve"> programming, multi-threading - Java</w:t>
            </w:r>
          </w:p>
          <w:p w:rsidR="008317F3" w:rsidRPr="00CF5EFC" w:rsidRDefault="008317F3" w:rsidP="008317F3">
            <w:pPr>
              <w:pStyle w:val="ListParagraph"/>
              <w:numPr>
                <w:ilvl w:val="0"/>
                <w:numId w:val="17"/>
              </w:numPr>
              <w:rPr>
                <w:rFonts w:ascii="Garamond" w:hAnsi="Garamond"/>
                <w:b/>
                <w:color w:val="auto"/>
              </w:rPr>
            </w:pPr>
            <w:r>
              <w:rPr>
                <w:rFonts w:ascii="Garamond" w:hAnsi="Garamond"/>
                <w:color w:val="auto"/>
              </w:rPr>
              <w:t xml:space="preserve">Improved performance </w:t>
            </w:r>
            <w:r w:rsidRPr="00CF5EFC">
              <w:rPr>
                <w:rFonts w:ascii="Garamond" w:hAnsi="Garamond"/>
                <w:color w:val="auto"/>
              </w:rPr>
              <w:t>of an inversed indexing program using a batch process to sort by keyword –</w:t>
            </w:r>
            <w:r w:rsidRPr="00CF5EFC">
              <w:rPr>
                <w:rFonts w:ascii="Garamond" w:hAnsi="Garamond"/>
                <w:b/>
                <w:color w:val="auto"/>
              </w:rPr>
              <w:t xml:space="preserve"> </w:t>
            </w:r>
            <w:r>
              <w:rPr>
                <w:rFonts w:ascii="Garamond" w:hAnsi="Garamond"/>
                <w:b/>
                <w:color w:val="auto"/>
              </w:rPr>
              <w:t>p</w:t>
            </w:r>
            <w:r w:rsidRPr="00CF5EFC">
              <w:rPr>
                <w:rFonts w:ascii="Garamond" w:hAnsi="Garamond"/>
                <w:b/>
                <w:color w:val="auto"/>
              </w:rPr>
              <w:t>arallel computing, MapReduce - Java</w:t>
            </w:r>
          </w:p>
          <w:p w:rsidR="008317F3" w:rsidRPr="00CF5EFC" w:rsidRDefault="008317F3" w:rsidP="008317F3">
            <w:pPr>
              <w:pStyle w:val="ListParagraph"/>
              <w:numPr>
                <w:ilvl w:val="0"/>
                <w:numId w:val="17"/>
              </w:numPr>
              <w:rPr>
                <w:rFonts w:ascii="Garamond" w:hAnsi="Garamond"/>
                <w:b/>
                <w:color w:val="auto"/>
              </w:rPr>
            </w:pPr>
            <w:r>
              <w:rPr>
                <w:rFonts w:ascii="Garamond" w:hAnsi="Garamond"/>
                <w:color w:val="auto"/>
              </w:rPr>
              <w:t>Improved c</w:t>
            </w:r>
            <w:r w:rsidRPr="00CF5EFC">
              <w:rPr>
                <w:rFonts w:ascii="Garamond" w:hAnsi="Garamond"/>
                <w:color w:val="auto"/>
              </w:rPr>
              <w:t xml:space="preserve">omputation time speed up by parallelizing a 2D graphical wave diffusion program </w:t>
            </w:r>
            <w:r>
              <w:rPr>
                <w:rFonts w:ascii="Garamond" w:hAnsi="Garamond"/>
                <w:color w:val="auto"/>
              </w:rPr>
              <w:t>(4 computing nodes/</w:t>
            </w:r>
            <w:r w:rsidRPr="00CF5EFC">
              <w:rPr>
                <w:rFonts w:ascii="Garamond" w:hAnsi="Garamond"/>
                <w:color w:val="auto"/>
              </w:rPr>
              <w:t>4 threads</w:t>
            </w:r>
            <w:r>
              <w:rPr>
                <w:rFonts w:ascii="Garamond" w:hAnsi="Garamond"/>
                <w:color w:val="auto"/>
              </w:rPr>
              <w:t>)</w:t>
            </w:r>
            <w:r w:rsidRPr="00CF5EFC">
              <w:rPr>
                <w:rFonts w:ascii="Garamond" w:hAnsi="Garamond"/>
                <w:color w:val="auto"/>
              </w:rPr>
              <w:t xml:space="preserve"> – </w:t>
            </w:r>
            <w:r>
              <w:rPr>
                <w:rFonts w:ascii="Garamond" w:hAnsi="Garamond"/>
                <w:b/>
                <w:color w:val="auto"/>
              </w:rPr>
              <w:t>p</w:t>
            </w:r>
            <w:r w:rsidRPr="00CF5EFC">
              <w:rPr>
                <w:rFonts w:ascii="Garamond" w:hAnsi="Garamond"/>
                <w:b/>
                <w:color w:val="auto"/>
              </w:rPr>
              <w:t>arallel computing,</w:t>
            </w:r>
            <w:r w:rsidRPr="00CF5EFC">
              <w:rPr>
                <w:rFonts w:ascii="Garamond" w:hAnsi="Garamond"/>
                <w:color w:val="auto"/>
              </w:rPr>
              <w:t xml:space="preserve"> </w:t>
            </w:r>
            <w:proofErr w:type="spellStart"/>
            <w:r w:rsidRPr="00CF5EFC">
              <w:rPr>
                <w:rFonts w:ascii="Garamond" w:hAnsi="Garamond"/>
                <w:b/>
                <w:color w:val="auto"/>
              </w:rPr>
              <w:t>OpenMP</w:t>
            </w:r>
            <w:proofErr w:type="spellEnd"/>
            <w:r w:rsidRPr="00CF5EFC">
              <w:rPr>
                <w:rFonts w:ascii="Garamond" w:hAnsi="Garamond"/>
                <w:b/>
                <w:color w:val="auto"/>
              </w:rPr>
              <w:t>, MPI</w:t>
            </w:r>
            <w:r w:rsidRPr="00CF5EFC">
              <w:rPr>
                <w:rFonts w:ascii="Garamond" w:hAnsi="Garamond"/>
                <w:color w:val="auto"/>
              </w:rPr>
              <w:t xml:space="preserve"> </w:t>
            </w:r>
            <w:r w:rsidRPr="00CF5EFC">
              <w:rPr>
                <w:rFonts w:ascii="Garamond" w:hAnsi="Garamond"/>
                <w:b/>
                <w:color w:val="auto"/>
              </w:rPr>
              <w:t>- C++</w:t>
            </w:r>
          </w:p>
          <w:p w:rsidR="008317F3" w:rsidRPr="00CF5EFC" w:rsidRDefault="008317F3" w:rsidP="008317F3">
            <w:pPr>
              <w:pStyle w:val="ListParagraph"/>
              <w:numPr>
                <w:ilvl w:val="0"/>
                <w:numId w:val="17"/>
              </w:numPr>
              <w:rPr>
                <w:rFonts w:ascii="Garamond" w:hAnsi="Garamond"/>
                <w:b/>
                <w:color w:val="auto"/>
              </w:rPr>
            </w:pPr>
            <w:r>
              <w:rPr>
                <w:rFonts w:ascii="Garamond" w:hAnsi="Garamond"/>
                <w:color w:val="auto"/>
              </w:rPr>
              <w:t>Implemented a r</w:t>
            </w:r>
            <w:r w:rsidRPr="00CF5EFC">
              <w:rPr>
                <w:rFonts w:ascii="Garamond" w:hAnsi="Garamond"/>
                <w:color w:val="auto"/>
              </w:rPr>
              <w:t xml:space="preserve">eal-time code analysis </w:t>
            </w:r>
            <w:r>
              <w:rPr>
                <w:rFonts w:ascii="Garamond" w:hAnsi="Garamond"/>
                <w:color w:val="auto"/>
              </w:rPr>
              <w:t xml:space="preserve">graphical tool </w:t>
            </w:r>
            <w:r w:rsidRPr="00CF5EFC">
              <w:rPr>
                <w:rFonts w:ascii="Garamond" w:hAnsi="Garamond"/>
                <w:color w:val="auto"/>
              </w:rPr>
              <w:t xml:space="preserve">of version </w:t>
            </w:r>
            <w:r>
              <w:rPr>
                <w:rFonts w:ascii="Garamond" w:hAnsi="Garamond"/>
                <w:color w:val="auto"/>
              </w:rPr>
              <w:t xml:space="preserve">control </w:t>
            </w:r>
            <w:r w:rsidRPr="00CF5EFC">
              <w:rPr>
                <w:rFonts w:ascii="Garamond" w:hAnsi="Garamond"/>
                <w:color w:val="auto"/>
              </w:rPr>
              <w:t xml:space="preserve">system with </w:t>
            </w:r>
            <w:r>
              <w:rPr>
                <w:rFonts w:ascii="Garamond" w:hAnsi="Garamond"/>
                <w:color w:val="auto"/>
              </w:rPr>
              <w:t>responsive</w:t>
            </w:r>
            <w:r w:rsidRPr="00CF5EFC">
              <w:rPr>
                <w:rFonts w:ascii="Garamond" w:hAnsi="Garamond"/>
                <w:color w:val="auto"/>
              </w:rPr>
              <w:t xml:space="preserve"> interface </w:t>
            </w:r>
            <w:r>
              <w:rPr>
                <w:rFonts w:ascii="Garamond" w:hAnsi="Garamond"/>
                <w:color w:val="auto"/>
              </w:rPr>
              <w:t xml:space="preserve">(publisher/subscriber) </w:t>
            </w:r>
            <w:r w:rsidRPr="00CF5EFC">
              <w:rPr>
                <w:rFonts w:ascii="Garamond" w:hAnsi="Garamond"/>
                <w:color w:val="auto"/>
              </w:rPr>
              <w:t>–</w:t>
            </w:r>
            <w:r>
              <w:rPr>
                <w:rFonts w:ascii="Garamond" w:hAnsi="Garamond"/>
                <w:color w:val="auto"/>
              </w:rPr>
              <w:t xml:space="preserve"> </w:t>
            </w:r>
            <w:r w:rsidRPr="00CF5EFC">
              <w:rPr>
                <w:rFonts w:ascii="Garamond" w:hAnsi="Garamond"/>
                <w:b/>
                <w:color w:val="auto"/>
              </w:rPr>
              <w:t>MongoDB – Java</w:t>
            </w:r>
          </w:p>
          <w:p w:rsidR="008317F3" w:rsidRPr="00CF5EFC" w:rsidRDefault="008317F3" w:rsidP="008317F3">
            <w:pPr>
              <w:pStyle w:val="ListParagraph"/>
              <w:numPr>
                <w:ilvl w:val="0"/>
                <w:numId w:val="17"/>
              </w:numPr>
              <w:rPr>
                <w:rFonts w:ascii="Garamond" w:hAnsi="Garamond"/>
                <w:color w:val="auto"/>
                <w:sz w:val="22"/>
                <w:szCs w:val="22"/>
              </w:rPr>
            </w:pPr>
            <w:r>
              <w:rPr>
                <w:rFonts w:ascii="Garamond" w:hAnsi="Garamond"/>
                <w:color w:val="auto"/>
              </w:rPr>
              <w:t>Developed a r</w:t>
            </w:r>
            <w:r w:rsidRPr="00CF5EFC">
              <w:rPr>
                <w:rFonts w:ascii="Garamond" w:hAnsi="Garamond"/>
                <w:color w:val="auto"/>
              </w:rPr>
              <w:t>obust</w:t>
            </w:r>
            <w:r>
              <w:rPr>
                <w:rFonts w:ascii="Garamond" w:hAnsi="Garamond"/>
                <w:color w:val="auto"/>
              </w:rPr>
              <w:t xml:space="preserve"> and secure</w:t>
            </w:r>
            <w:r w:rsidRPr="00CF5EFC">
              <w:rPr>
                <w:rFonts w:ascii="Garamond" w:hAnsi="Garamond"/>
                <w:color w:val="auto"/>
              </w:rPr>
              <w:t xml:space="preserve"> network protocol for distributed system based on mobile agents concept, with time performance improvement using </w:t>
            </w:r>
            <w:r>
              <w:rPr>
                <w:rFonts w:ascii="Garamond" w:hAnsi="Garamond"/>
                <w:color w:val="auto"/>
              </w:rPr>
              <w:t>elliptic curve cryptography</w:t>
            </w:r>
            <w:r w:rsidRPr="00CF5EFC">
              <w:rPr>
                <w:rFonts w:ascii="Garamond" w:hAnsi="Garamond"/>
                <w:color w:val="auto"/>
              </w:rPr>
              <w:t xml:space="preserve"> – </w:t>
            </w:r>
            <w:r>
              <w:rPr>
                <w:rFonts w:ascii="Garamond" w:hAnsi="Garamond"/>
                <w:b/>
                <w:color w:val="auto"/>
              </w:rPr>
              <w:t>distributed computing, c</w:t>
            </w:r>
            <w:r w:rsidRPr="00CF5EFC">
              <w:rPr>
                <w:rFonts w:ascii="Garamond" w:hAnsi="Garamond"/>
                <w:b/>
                <w:color w:val="auto"/>
              </w:rPr>
              <w:t>ryptography</w:t>
            </w:r>
            <w:r>
              <w:rPr>
                <w:rFonts w:ascii="Garamond" w:hAnsi="Garamond"/>
                <w:b/>
                <w:color w:val="auto"/>
              </w:rPr>
              <w:t>, RMI, JCE, JEE</w:t>
            </w:r>
            <w:r w:rsidRPr="00CF5EFC">
              <w:rPr>
                <w:rFonts w:ascii="Garamond" w:hAnsi="Garamond"/>
                <w:b/>
                <w:color w:val="auto"/>
              </w:rPr>
              <w:t xml:space="preserve"> - Java</w:t>
            </w:r>
          </w:p>
        </w:tc>
      </w:tr>
      <w:tr w:rsidR="008317F3" w:rsidRPr="00CF5EFC" w:rsidTr="008317F3">
        <w:trPr>
          <w:trHeight w:val="2902"/>
        </w:trPr>
        <w:tc>
          <w:tcPr>
            <w:tcW w:w="18" w:type="dxa"/>
          </w:tcPr>
          <w:p w:rsidR="008317F3" w:rsidRPr="00CF5EFC" w:rsidRDefault="008317F3" w:rsidP="008317F3">
            <w:pPr>
              <w:rPr>
                <w:rFonts w:ascii="Garamond" w:hAnsi="Garamond"/>
                <w:color w:val="auto"/>
                <w:sz w:val="18"/>
                <w:szCs w:val="18"/>
              </w:rPr>
            </w:pPr>
          </w:p>
        </w:tc>
        <w:tc>
          <w:tcPr>
            <w:tcW w:w="11171" w:type="dxa"/>
          </w:tcPr>
          <w:p w:rsidR="008317F3" w:rsidRPr="00CF5EFC" w:rsidRDefault="008317F3" w:rsidP="008317F3">
            <w:pPr>
              <w:pStyle w:val="ResumeText"/>
              <w:ind w:right="15"/>
              <w:rPr>
                <w:rFonts w:ascii="Garamond" w:hAnsi="Garamond"/>
                <w:b/>
                <w:color w:val="auto"/>
                <w:sz w:val="18"/>
                <w:szCs w:val="18"/>
              </w:rPr>
            </w:pPr>
            <w:r w:rsidRPr="00CF5EFC">
              <w:rPr>
                <w:rFonts w:ascii="Garamond" w:hAnsi="Garamond"/>
                <w:b/>
                <w:color w:val="auto"/>
                <w:sz w:val="18"/>
                <w:szCs w:val="18"/>
              </w:rPr>
              <w:t xml:space="preserve">ADDITIONAL EXPERIENCE                                 </w:t>
            </w:r>
          </w:p>
          <w:p w:rsidR="008317F3" w:rsidRPr="00CF5EFC" w:rsidRDefault="008317F3"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Technologies</w:t>
            </w:r>
            <w:r w:rsidRPr="00CF5EFC">
              <w:rPr>
                <w:rFonts w:ascii="Garamond" w:eastAsia="Times New Roman" w:hAnsi="Garamond" w:cs="Times New Roman"/>
                <w:color w:val="auto"/>
                <w:kern w:val="0"/>
                <w:sz w:val="22"/>
                <w:szCs w:val="22"/>
              </w:rPr>
              <w:t>:                       Proficiency with Java</w:t>
            </w:r>
          </w:p>
          <w:p w:rsidR="008317F3" w:rsidRPr="00CF5EFC" w:rsidRDefault="008317F3" w:rsidP="008317F3">
            <w:pPr>
              <w:pStyle w:val="ResumeText"/>
              <w:spacing w:before="0" w:line="0" w:lineRule="atLeast"/>
              <w:ind w:right="10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                                      </w:t>
            </w:r>
            <w:r>
              <w:rPr>
                <w:rFonts w:ascii="Garamond" w:eastAsia="Times New Roman" w:hAnsi="Garamond" w:cs="Times New Roman"/>
                <w:color w:val="auto"/>
                <w:kern w:val="0"/>
                <w:sz w:val="22"/>
                <w:szCs w:val="22"/>
              </w:rPr>
              <w:t xml:space="preserve">       Experience with C++,</w:t>
            </w:r>
            <w:r w:rsidRPr="00CF5EFC">
              <w:rPr>
                <w:rFonts w:ascii="Garamond" w:eastAsia="Times New Roman" w:hAnsi="Garamond" w:cs="Times New Roman"/>
                <w:color w:val="auto"/>
                <w:kern w:val="0"/>
                <w:sz w:val="22"/>
                <w:szCs w:val="22"/>
              </w:rPr>
              <w:t xml:space="preserve">  Ja</w:t>
            </w:r>
            <w:r>
              <w:rPr>
                <w:rFonts w:ascii="Garamond" w:eastAsia="Times New Roman" w:hAnsi="Garamond" w:cs="Times New Roman"/>
                <w:color w:val="auto"/>
                <w:kern w:val="0"/>
                <w:sz w:val="22"/>
                <w:szCs w:val="22"/>
              </w:rPr>
              <w:t>vaScript,</w:t>
            </w:r>
            <w:r w:rsidRPr="00CF5EFC">
              <w:rPr>
                <w:rFonts w:ascii="Garamond" w:eastAsia="Times New Roman" w:hAnsi="Garamond" w:cs="Times New Roman"/>
                <w:color w:val="auto"/>
                <w:kern w:val="0"/>
                <w:sz w:val="22"/>
                <w:szCs w:val="22"/>
              </w:rPr>
              <w:t xml:space="preserve"> Python</w:t>
            </w:r>
            <w:r>
              <w:rPr>
                <w:rFonts w:ascii="Garamond" w:eastAsia="Times New Roman" w:hAnsi="Garamond" w:cs="Times New Roman"/>
                <w:color w:val="auto"/>
                <w:kern w:val="0"/>
                <w:sz w:val="22"/>
                <w:szCs w:val="22"/>
              </w:rPr>
              <w:t xml:space="preserve">, Ruby, Typescript, </w:t>
            </w:r>
            <w:r w:rsidRPr="00CF5EFC">
              <w:rPr>
                <w:rFonts w:ascii="Garamond" w:eastAsia="Times New Roman" w:hAnsi="Garamond" w:cs="Times New Roman"/>
                <w:color w:val="auto"/>
                <w:kern w:val="0"/>
                <w:sz w:val="22"/>
                <w:szCs w:val="22"/>
              </w:rPr>
              <w:t>SQL</w:t>
            </w:r>
            <w:r>
              <w:rPr>
                <w:rFonts w:ascii="Garamond" w:eastAsia="Times New Roman" w:hAnsi="Garamond" w:cs="Times New Roman"/>
                <w:color w:val="auto"/>
                <w:kern w:val="0"/>
                <w:sz w:val="22"/>
                <w:szCs w:val="22"/>
              </w:rPr>
              <w:t>, HTML/CSS</w:t>
            </w:r>
          </w:p>
          <w:p w:rsidR="008317F3" w:rsidRPr="00CF5EFC" w:rsidRDefault="008317F3" w:rsidP="008317F3">
            <w:pPr>
              <w:pStyle w:val="ResumeText"/>
              <w:spacing w:before="0" w:line="0" w:lineRule="atLeast"/>
              <w:ind w:left="720" w:right="1020" w:hanging="7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                                             Eclipse, </w:t>
            </w:r>
            <w:proofErr w:type="spellStart"/>
            <w:r w:rsidRPr="00CF5EFC">
              <w:rPr>
                <w:rFonts w:ascii="Garamond" w:eastAsia="Times New Roman" w:hAnsi="Garamond" w:cs="Times New Roman"/>
                <w:color w:val="auto"/>
                <w:kern w:val="0"/>
                <w:sz w:val="22"/>
                <w:szCs w:val="22"/>
              </w:rPr>
              <w:t>Netbeans</w:t>
            </w:r>
            <w:proofErr w:type="spellEnd"/>
            <w:r>
              <w:rPr>
                <w:rFonts w:ascii="Garamond" w:eastAsia="Times New Roman" w:hAnsi="Garamond" w:cs="Times New Roman"/>
                <w:color w:val="auto"/>
                <w:kern w:val="0"/>
                <w:sz w:val="22"/>
                <w:szCs w:val="22"/>
              </w:rPr>
              <w:t>, IntelliJ</w:t>
            </w:r>
            <w:r w:rsidRPr="00CF5EFC">
              <w:rPr>
                <w:rFonts w:ascii="Garamond" w:eastAsia="Times New Roman" w:hAnsi="Garamond" w:cs="Times New Roman"/>
                <w:color w:val="auto"/>
                <w:kern w:val="0"/>
                <w:sz w:val="22"/>
                <w:szCs w:val="22"/>
              </w:rPr>
              <w:t>, Visual Studio</w:t>
            </w:r>
          </w:p>
          <w:p w:rsidR="008317F3" w:rsidRPr="00CF5EFC" w:rsidRDefault="008317F3" w:rsidP="008317F3">
            <w:pPr>
              <w:pStyle w:val="ResumeText"/>
              <w:spacing w:before="0" w:line="0" w:lineRule="atLeast"/>
              <w:ind w:left="720" w:right="1020" w:hanging="7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                   </w:t>
            </w:r>
            <w:r>
              <w:rPr>
                <w:rFonts w:ascii="Garamond" w:eastAsia="Times New Roman" w:hAnsi="Garamond" w:cs="Times New Roman"/>
                <w:color w:val="auto"/>
                <w:kern w:val="0"/>
                <w:sz w:val="22"/>
                <w:szCs w:val="22"/>
              </w:rPr>
              <w:t xml:space="preserve">                          Oracle</w:t>
            </w:r>
            <w:r w:rsidRPr="00CF5EFC">
              <w:rPr>
                <w:rFonts w:ascii="Garamond" w:eastAsia="Times New Roman" w:hAnsi="Garamond" w:cs="Times New Roman"/>
                <w:color w:val="auto"/>
                <w:kern w:val="0"/>
                <w:sz w:val="22"/>
                <w:szCs w:val="22"/>
              </w:rPr>
              <w:t>, DB</w:t>
            </w:r>
            <w:r>
              <w:rPr>
                <w:rFonts w:ascii="Garamond" w:eastAsia="Times New Roman" w:hAnsi="Garamond" w:cs="Times New Roman"/>
                <w:color w:val="auto"/>
                <w:kern w:val="0"/>
                <w:sz w:val="22"/>
                <w:szCs w:val="22"/>
              </w:rPr>
              <w:t xml:space="preserve">2, </w:t>
            </w:r>
            <w:proofErr w:type="spellStart"/>
            <w:r w:rsidRPr="00CF5EFC">
              <w:rPr>
                <w:rFonts w:ascii="Garamond" w:eastAsia="Times New Roman" w:hAnsi="Garamond" w:cs="Times New Roman"/>
                <w:color w:val="auto"/>
                <w:kern w:val="0"/>
                <w:sz w:val="22"/>
                <w:szCs w:val="22"/>
              </w:rPr>
              <w:t>SQlite</w:t>
            </w:r>
            <w:proofErr w:type="spellEnd"/>
            <w:r>
              <w:rPr>
                <w:rFonts w:ascii="Garamond" w:eastAsia="Times New Roman" w:hAnsi="Garamond" w:cs="Times New Roman"/>
                <w:color w:val="auto"/>
                <w:kern w:val="0"/>
                <w:sz w:val="22"/>
                <w:szCs w:val="22"/>
              </w:rPr>
              <w:t xml:space="preserve">, </w:t>
            </w:r>
            <w:r w:rsidRPr="00CF5EFC">
              <w:rPr>
                <w:rFonts w:ascii="Garamond" w:eastAsia="Times New Roman" w:hAnsi="Garamond" w:cs="Times New Roman"/>
                <w:color w:val="auto"/>
                <w:kern w:val="0"/>
                <w:sz w:val="22"/>
                <w:szCs w:val="22"/>
              </w:rPr>
              <w:t xml:space="preserve">MongoDB, </w:t>
            </w:r>
            <w:proofErr w:type="spellStart"/>
            <w:r w:rsidRPr="00CF5EFC">
              <w:rPr>
                <w:rFonts w:ascii="Garamond" w:eastAsia="Times New Roman" w:hAnsi="Garamond" w:cs="Times New Roman"/>
                <w:color w:val="auto"/>
                <w:kern w:val="0"/>
                <w:sz w:val="22"/>
                <w:szCs w:val="22"/>
              </w:rPr>
              <w:t>RStudio</w:t>
            </w:r>
            <w:proofErr w:type="spellEnd"/>
          </w:p>
          <w:p w:rsidR="008317F3" w:rsidRPr="00CF5EFC" w:rsidRDefault="008317F3" w:rsidP="008317F3">
            <w:pPr>
              <w:pStyle w:val="ResumeText"/>
              <w:spacing w:before="0" w:line="0" w:lineRule="atLeast"/>
              <w:ind w:left="720" w:right="1020" w:hanging="7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                                             VM </w:t>
            </w:r>
            <w:proofErr w:type="spellStart"/>
            <w:r w:rsidRPr="00CF5EFC">
              <w:rPr>
                <w:rFonts w:ascii="Garamond" w:eastAsia="Times New Roman" w:hAnsi="Garamond" w:cs="Times New Roman"/>
                <w:color w:val="auto"/>
                <w:kern w:val="0"/>
                <w:sz w:val="22"/>
                <w:szCs w:val="22"/>
              </w:rPr>
              <w:t>VirtualBox</w:t>
            </w:r>
            <w:proofErr w:type="spellEnd"/>
            <w:r w:rsidRPr="00CF5EFC">
              <w:rPr>
                <w:rFonts w:ascii="Garamond" w:eastAsia="Times New Roman" w:hAnsi="Garamond" w:cs="Times New Roman"/>
                <w:color w:val="auto"/>
                <w:kern w:val="0"/>
                <w:sz w:val="22"/>
                <w:szCs w:val="22"/>
              </w:rPr>
              <w:t>, VMware Workstation</w:t>
            </w:r>
          </w:p>
          <w:p w:rsidR="008317F3" w:rsidRDefault="008317F3" w:rsidP="008317F3">
            <w:pPr>
              <w:pStyle w:val="ResumeText"/>
              <w:tabs>
                <w:tab w:val="left" w:pos="7953"/>
              </w:tabs>
              <w:spacing w:before="0" w:line="0" w:lineRule="atLeast"/>
              <w:ind w:left="720" w:right="1020" w:hanging="7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                                             </w:t>
            </w:r>
            <w:proofErr w:type="spellStart"/>
            <w:r w:rsidRPr="00CF5EFC">
              <w:rPr>
                <w:rFonts w:ascii="Garamond" w:eastAsia="Times New Roman" w:hAnsi="Garamond" w:cs="Times New Roman"/>
                <w:color w:val="auto"/>
                <w:kern w:val="0"/>
                <w:sz w:val="22"/>
                <w:szCs w:val="22"/>
              </w:rPr>
              <w:t>Github</w:t>
            </w:r>
            <w:proofErr w:type="spellEnd"/>
            <w:r w:rsidRPr="00CF5EFC">
              <w:rPr>
                <w:rFonts w:ascii="Garamond" w:eastAsia="Times New Roman" w:hAnsi="Garamond" w:cs="Times New Roman"/>
                <w:color w:val="auto"/>
                <w:kern w:val="0"/>
                <w:sz w:val="22"/>
                <w:szCs w:val="22"/>
              </w:rPr>
              <w:t xml:space="preserve">, </w:t>
            </w:r>
            <w:proofErr w:type="spellStart"/>
            <w:r>
              <w:rPr>
                <w:rFonts w:ascii="Garamond" w:eastAsia="Times New Roman" w:hAnsi="Garamond" w:cs="Times New Roman"/>
                <w:color w:val="auto"/>
                <w:kern w:val="0"/>
                <w:sz w:val="22"/>
                <w:szCs w:val="22"/>
              </w:rPr>
              <w:t>Bitbucket</w:t>
            </w:r>
            <w:proofErr w:type="spellEnd"/>
            <w:r>
              <w:rPr>
                <w:rFonts w:ascii="Garamond" w:eastAsia="Times New Roman" w:hAnsi="Garamond" w:cs="Times New Roman"/>
                <w:color w:val="auto"/>
                <w:kern w:val="0"/>
                <w:sz w:val="22"/>
                <w:szCs w:val="22"/>
              </w:rPr>
              <w:t xml:space="preserve">, </w:t>
            </w:r>
            <w:r w:rsidRPr="00CF5EFC">
              <w:rPr>
                <w:rFonts w:ascii="Garamond" w:eastAsia="Times New Roman" w:hAnsi="Garamond" w:cs="Times New Roman"/>
                <w:color w:val="auto"/>
                <w:kern w:val="0"/>
                <w:sz w:val="22"/>
                <w:szCs w:val="22"/>
              </w:rPr>
              <w:t>Mercurial</w:t>
            </w:r>
            <w:r>
              <w:rPr>
                <w:rFonts w:ascii="Garamond" w:eastAsia="Times New Roman" w:hAnsi="Garamond" w:cs="Times New Roman"/>
                <w:color w:val="auto"/>
                <w:kern w:val="0"/>
                <w:sz w:val="22"/>
                <w:szCs w:val="22"/>
              </w:rPr>
              <w:t>, Jira, SharePoint, Confluence</w:t>
            </w:r>
            <w:r>
              <w:rPr>
                <w:rFonts w:ascii="Garamond" w:eastAsia="Times New Roman" w:hAnsi="Garamond" w:cs="Times New Roman"/>
                <w:color w:val="auto"/>
                <w:kern w:val="0"/>
                <w:sz w:val="22"/>
                <w:szCs w:val="22"/>
              </w:rPr>
              <w:tab/>
            </w:r>
          </w:p>
          <w:p w:rsidR="008317F3" w:rsidRDefault="008317F3" w:rsidP="008317F3">
            <w:pPr>
              <w:pStyle w:val="ResumeText"/>
              <w:spacing w:before="0" w:line="0" w:lineRule="atLeast"/>
              <w:ind w:left="720" w:right="1020" w:hanging="7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Experience:                           Software </w:t>
            </w:r>
            <w:r>
              <w:rPr>
                <w:rFonts w:ascii="Garamond" w:eastAsia="Times New Roman" w:hAnsi="Garamond" w:cs="Times New Roman"/>
                <w:color w:val="auto"/>
                <w:kern w:val="0"/>
                <w:sz w:val="22"/>
                <w:szCs w:val="22"/>
              </w:rPr>
              <w:t>e</w:t>
            </w:r>
            <w:r w:rsidRPr="00CF5EFC">
              <w:rPr>
                <w:rFonts w:ascii="Garamond" w:eastAsia="Times New Roman" w:hAnsi="Garamond" w:cs="Times New Roman"/>
                <w:color w:val="auto"/>
                <w:kern w:val="0"/>
                <w:sz w:val="22"/>
                <w:szCs w:val="22"/>
              </w:rPr>
              <w:t xml:space="preserve">ngineering </w:t>
            </w:r>
            <w:r>
              <w:rPr>
                <w:rFonts w:ascii="Garamond" w:eastAsia="Times New Roman" w:hAnsi="Garamond" w:cs="Times New Roman"/>
                <w:color w:val="auto"/>
                <w:kern w:val="0"/>
                <w:sz w:val="22"/>
                <w:szCs w:val="22"/>
              </w:rPr>
              <w:t>and management</w:t>
            </w:r>
          </w:p>
          <w:p w:rsidR="008317F3" w:rsidRPr="00CF5EFC" w:rsidRDefault="008317F3" w:rsidP="008317F3">
            <w:pPr>
              <w:pStyle w:val="ResumeText"/>
              <w:spacing w:before="0" w:line="0" w:lineRule="atLeast"/>
              <w:ind w:right="10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                                             </w:t>
            </w:r>
            <w:r>
              <w:rPr>
                <w:rFonts w:ascii="Garamond" w:eastAsia="Times New Roman" w:hAnsi="Garamond" w:cs="Times New Roman"/>
                <w:color w:val="auto"/>
                <w:kern w:val="0"/>
                <w:sz w:val="22"/>
                <w:szCs w:val="22"/>
              </w:rPr>
              <w:t>Full-stack web application</w:t>
            </w:r>
          </w:p>
          <w:p w:rsidR="008317F3" w:rsidRDefault="008317F3" w:rsidP="008317F3">
            <w:pPr>
              <w:pStyle w:val="ResumeText"/>
              <w:spacing w:before="0" w:line="0" w:lineRule="atLeast"/>
              <w:ind w:right="10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                             </w:t>
            </w:r>
            <w:r>
              <w:rPr>
                <w:rFonts w:ascii="Garamond" w:eastAsia="Times New Roman" w:hAnsi="Garamond" w:cs="Times New Roman"/>
                <w:color w:val="auto"/>
                <w:kern w:val="0"/>
                <w:sz w:val="22"/>
                <w:szCs w:val="22"/>
              </w:rPr>
              <w:t xml:space="preserve">                Object-oriented, t</w:t>
            </w:r>
            <w:r w:rsidRPr="00CF5EFC">
              <w:rPr>
                <w:rFonts w:ascii="Garamond" w:eastAsia="Times New Roman" w:hAnsi="Garamond" w:cs="Times New Roman"/>
                <w:color w:val="auto"/>
                <w:kern w:val="0"/>
                <w:sz w:val="22"/>
                <w:szCs w:val="22"/>
              </w:rPr>
              <w:t>hr</w:t>
            </w:r>
            <w:r>
              <w:rPr>
                <w:rFonts w:ascii="Garamond" w:eastAsia="Times New Roman" w:hAnsi="Garamond" w:cs="Times New Roman"/>
                <w:color w:val="auto"/>
                <w:kern w:val="0"/>
                <w:sz w:val="22"/>
                <w:szCs w:val="22"/>
              </w:rPr>
              <w:t>ead and s</w:t>
            </w:r>
            <w:r w:rsidRPr="00CF5EFC">
              <w:rPr>
                <w:rFonts w:ascii="Garamond" w:eastAsia="Times New Roman" w:hAnsi="Garamond" w:cs="Times New Roman"/>
                <w:color w:val="auto"/>
                <w:kern w:val="0"/>
                <w:sz w:val="22"/>
                <w:szCs w:val="22"/>
              </w:rPr>
              <w:t>ocket programming</w:t>
            </w:r>
          </w:p>
          <w:p w:rsidR="008317F3" w:rsidRPr="00CF5EFC" w:rsidRDefault="008317F3"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Distributed and parallel computing</w:t>
            </w:r>
          </w:p>
          <w:p w:rsidR="008317F3" w:rsidRDefault="008317F3"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Cryptography and data assurance</w:t>
            </w:r>
          </w:p>
          <w:p w:rsidR="008317F3" w:rsidRPr="00CF5EFC" w:rsidRDefault="008317F3" w:rsidP="008317F3">
            <w:pPr>
              <w:pStyle w:val="ResumeText"/>
              <w:spacing w:before="0" w:line="0" w:lineRule="atLeast"/>
              <w:ind w:right="10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                                     </w:t>
            </w:r>
            <w:r>
              <w:rPr>
                <w:rFonts w:ascii="Garamond" w:eastAsia="Times New Roman" w:hAnsi="Garamond" w:cs="Times New Roman"/>
                <w:color w:val="auto"/>
                <w:kern w:val="0"/>
                <w:sz w:val="22"/>
                <w:szCs w:val="22"/>
              </w:rPr>
              <w:t xml:space="preserve">        Language/compiler theory</w:t>
            </w:r>
          </w:p>
          <w:p w:rsidR="008317F3" w:rsidRPr="00CF5EFC" w:rsidRDefault="008317F3" w:rsidP="008317F3">
            <w:pPr>
              <w:pStyle w:val="ResumeText"/>
              <w:spacing w:before="0" w:line="0" w:lineRule="atLeast"/>
              <w:ind w:right="10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                                  Familiarity with current and legacy systems</w:t>
            </w:r>
          </w:p>
          <w:p w:rsidR="008317F3" w:rsidRPr="00BB4511" w:rsidRDefault="008317F3" w:rsidP="008317F3">
            <w:pPr>
              <w:spacing w:line="240" w:lineRule="auto"/>
              <w:rPr>
                <w:rFonts w:ascii="Garamond" w:hAnsi="Garamond"/>
                <w:color w:val="auto"/>
                <w:sz w:val="22"/>
                <w:szCs w:val="22"/>
              </w:rPr>
            </w:pPr>
            <w:r>
              <w:rPr>
                <w:rFonts w:ascii="Garamond" w:hAnsi="Garamond"/>
                <w:color w:val="auto"/>
                <w:sz w:val="22"/>
                <w:szCs w:val="22"/>
              </w:rPr>
              <w:t xml:space="preserve">                    </w:t>
            </w:r>
            <w:r w:rsidRPr="00CF5EFC">
              <w:rPr>
                <w:rFonts w:ascii="Garamond" w:hAnsi="Garamond"/>
                <w:color w:val="auto"/>
                <w:sz w:val="22"/>
                <w:szCs w:val="22"/>
              </w:rPr>
              <w:t>US citizen and proficiency with French and Vietnamese, and intermediate in Spanish</w:t>
            </w:r>
            <w:r>
              <w:rPr>
                <w:rFonts w:ascii="Garamond" w:hAnsi="Garamond"/>
                <w:color w:val="auto"/>
                <w:sz w:val="22"/>
                <w:szCs w:val="22"/>
              </w:rPr>
              <w:t xml:space="preserve"> (https://aboutddh.github.io)</w:t>
            </w:r>
          </w:p>
        </w:tc>
      </w:tr>
    </w:tbl>
    <w:p w:rsidR="004D54FB" w:rsidRPr="00B34B33" w:rsidRDefault="00280BBD" w:rsidP="004D54FB">
      <w:pPr>
        <w:pStyle w:val="Heading2"/>
        <w:jc w:val="center"/>
        <w:rPr>
          <w:rFonts w:ascii="Garamond" w:hAnsi="Garamond"/>
          <w:color w:val="auto"/>
          <w:sz w:val="22"/>
          <w:szCs w:val="22"/>
        </w:rPr>
      </w:pPr>
      <w:sdt>
        <w:sdtPr>
          <w:rPr>
            <w:rFonts w:ascii="Garamond" w:hAnsi="Garamond"/>
            <w:color w:val="auto"/>
            <w:sz w:val="22"/>
            <w:szCs w:val="22"/>
          </w:rPr>
          <w:alias w:val="Your Name"/>
          <w:tag w:val=""/>
          <w:id w:val="-1113672707"/>
          <w:placeholder>
            <w:docPart w:val="6BDFBB6F192C4BC3983C9D35A495A4C5"/>
          </w:placeholder>
          <w:dataBinding w:prefixMappings="xmlns:ns0='http://purl.org/dc/elements/1.1/' xmlns:ns1='http://schemas.openxmlformats.org/package/2006/metadata/core-properties' " w:xpath="/ns1:coreProperties[1]/ns0:creator[1]" w:storeItemID="{6C3C8BC8-F283-45AE-878A-BAB7291924A1}"/>
          <w:text/>
        </w:sdtPr>
        <w:sdtEndPr/>
        <w:sdtContent>
          <w:r w:rsidR="00B34B33" w:rsidRPr="00B34B33">
            <w:rPr>
              <w:rFonts w:ascii="Garamond" w:hAnsi="Garamond"/>
              <w:color w:val="auto"/>
              <w:sz w:val="22"/>
              <w:szCs w:val="22"/>
            </w:rPr>
            <w:t>Duc-Huy, DO | +1-(206)-327-8537 | DUCHUYdo.DDH@GMAIL.COM</w:t>
          </w:r>
        </w:sdtContent>
      </w:sdt>
    </w:p>
    <w:p w:rsidR="000B38F9" w:rsidRPr="00CF5EFC" w:rsidRDefault="000B38F9" w:rsidP="008A16E3">
      <w:pPr>
        <w:pStyle w:val="Education"/>
        <w:spacing w:before="0" w:line="360" w:lineRule="auto"/>
        <w:rPr>
          <w:b w:val="0"/>
          <w:i w:val="0"/>
          <w:sz w:val="22"/>
          <w:szCs w:val="22"/>
        </w:rPr>
      </w:pPr>
    </w:p>
    <w:sectPr w:rsidR="000B38F9" w:rsidRPr="00CF5EFC" w:rsidSect="00D8729A">
      <w:footerReference w:type="default" r:id="rId11"/>
      <w:pgSz w:w="12240" w:h="15840" w:code="1"/>
      <w:pgMar w:top="0" w:right="720" w:bottom="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BBD" w:rsidRDefault="00280BBD">
      <w:pPr>
        <w:spacing w:before="0" w:after="0" w:line="240" w:lineRule="auto"/>
      </w:pPr>
      <w:r>
        <w:separator/>
      </w:r>
    </w:p>
  </w:endnote>
  <w:endnote w:type="continuationSeparator" w:id="0">
    <w:p w:rsidR="00280BBD" w:rsidRDefault="00280BB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376" w:rsidRDefault="00436376">
    <w:pPr>
      <w:pStyle w:val="Footer"/>
    </w:pPr>
    <w:r>
      <w:t xml:space="preserve">Page </w:t>
    </w:r>
    <w:r>
      <w:fldChar w:fldCharType="begin"/>
    </w:r>
    <w:r>
      <w:instrText xml:space="preserve"> PAGE </w:instrText>
    </w:r>
    <w:r>
      <w:fldChar w:fldCharType="separate"/>
    </w:r>
    <w:r w:rsidR="00FC3B28">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BBD" w:rsidRDefault="00280BBD">
      <w:pPr>
        <w:spacing w:before="0" w:after="0" w:line="240" w:lineRule="auto"/>
      </w:pPr>
      <w:r>
        <w:separator/>
      </w:r>
    </w:p>
  </w:footnote>
  <w:footnote w:type="continuationSeparator" w:id="0">
    <w:p w:rsidR="00280BBD" w:rsidRDefault="00280BB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F7436"/>
    <w:multiLevelType w:val="hybridMultilevel"/>
    <w:tmpl w:val="ACB64112"/>
    <w:lvl w:ilvl="0" w:tplc="3ED6E7F2">
      <w:numFmt w:val="bullet"/>
      <w:lvlText w:val="-"/>
      <w:lvlJc w:val="left"/>
      <w:pPr>
        <w:ind w:left="480" w:hanging="360"/>
      </w:pPr>
      <w:rPr>
        <w:rFonts w:ascii="Garamond" w:eastAsia="Times New Roman" w:hAnsi="Garamond"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15:restartNumberingAfterBreak="0">
    <w:nsid w:val="0908365C"/>
    <w:multiLevelType w:val="hybridMultilevel"/>
    <w:tmpl w:val="FF88BFC8"/>
    <w:lvl w:ilvl="0" w:tplc="260268DA">
      <w:numFmt w:val="bullet"/>
      <w:lvlText w:val="-"/>
      <w:lvlJc w:val="left"/>
      <w:pPr>
        <w:ind w:left="495" w:hanging="360"/>
      </w:pPr>
      <w:rPr>
        <w:rFonts w:ascii="Garamond" w:eastAsia="Times New Roman" w:hAnsi="Garamond" w:cs="Aria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 w15:restartNumberingAfterBreak="0">
    <w:nsid w:val="0CF13CBC"/>
    <w:multiLevelType w:val="hybridMultilevel"/>
    <w:tmpl w:val="6EDC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226DE"/>
    <w:multiLevelType w:val="hybridMultilevel"/>
    <w:tmpl w:val="F286AF74"/>
    <w:lvl w:ilvl="0" w:tplc="F1200DE2">
      <w:numFmt w:val="bullet"/>
      <w:lvlText w:val="-"/>
      <w:lvlJc w:val="left"/>
      <w:pPr>
        <w:ind w:left="420" w:hanging="360"/>
      </w:pPr>
      <w:rPr>
        <w:rFonts w:ascii="Garamond" w:eastAsia="Times New Roman" w:hAnsi="Garamond"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17CC2DF7"/>
    <w:multiLevelType w:val="hybridMultilevel"/>
    <w:tmpl w:val="125EDF0E"/>
    <w:lvl w:ilvl="0" w:tplc="173A7D1C">
      <w:numFmt w:val="bullet"/>
      <w:lvlText w:val="-"/>
      <w:lvlJc w:val="left"/>
      <w:pPr>
        <w:ind w:left="495" w:hanging="360"/>
      </w:pPr>
      <w:rPr>
        <w:rFonts w:ascii="Garamond" w:eastAsia="Times New Roman" w:hAnsi="Garamond" w:cs="Aria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5" w15:restartNumberingAfterBreak="0">
    <w:nsid w:val="1B8C0AA7"/>
    <w:multiLevelType w:val="hybridMultilevel"/>
    <w:tmpl w:val="57C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982DEC"/>
    <w:multiLevelType w:val="hybridMultilevel"/>
    <w:tmpl w:val="FE10487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1EFA26A1"/>
    <w:multiLevelType w:val="hybridMultilevel"/>
    <w:tmpl w:val="75747986"/>
    <w:lvl w:ilvl="0" w:tplc="3718E8D2">
      <w:numFmt w:val="bullet"/>
      <w:lvlText w:val="-"/>
      <w:lvlJc w:val="left"/>
      <w:pPr>
        <w:ind w:left="720" w:hanging="360"/>
      </w:pPr>
      <w:rPr>
        <w:rFonts w:ascii="Garamond" w:eastAsia="Times New Roman" w:hAnsi="Garamon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742A4"/>
    <w:multiLevelType w:val="hybridMultilevel"/>
    <w:tmpl w:val="8076AAFE"/>
    <w:lvl w:ilvl="0" w:tplc="F0161C50">
      <w:start w:val="1"/>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339C8"/>
    <w:multiLevelType w:val="hybridMultilevel"/>
    <w:tmpl w:val="D28E39C4"/>
    <w:lvl w:ilvl="0" w:tplc="F0161C50">
      <w:start w:val="1"/>
      <w:numFmt w:val="bullet"/>
      <w:lvlText w:val="-"/>
      <w:lvlJc w:val="left"/>
      <w:pPr>
        <w:ind w:left="480" w:hanging="360"/>
      </w:pPr>
      <w:rPr>
        <w:rFonts w:ascii="Garamond" w:eastAsia="Times New Roman" w:hAnsi="Garamond"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0" w15:restartNumberingAfterBreak="0">
    <w:nsid w:val="3786480C"/>
    <w:multiLevelType w:val="hybridMultilevel"/>
    <w:tmpl w:val="0AD60BC0"/>
    <w:lvl w:ilvl="0" w:tplc="C33685DE">
      <w:numFmt w:val="bullet"/>
      <w:lvlText w:val="-"/>
      <w:lvlJc w:val="left"/>
      <w:pPr>
        <w:ind w:left="420" w:hanging="360"/>
      </w:pPr>
      <w:rPr>
        <w:rFonts w:ascii="Garamond" w:eastAsia="Times New Roman" w:hAnsi="Garamond"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39506CCA"/>
    <w:multiLevelType w:val="hybridMultilevel"/>
    <w:tmpl w:val="86EA354A"/>
    <w:lvl w:ilvl="0" w:tplc="F0161C50">
      <w:start w:val="1"/>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F742BE"/>
    <w:multiLevelType w:val="hybridMultilevel"/>
    <w:tmpl w:val="5B08D330"/>
    <w:lvl w:ilvl="0" w:tplc="AEA8D07A">
      <w:numFmt w:val="bullet"/>
      <w:lvlText w:val="-"/>
      <w:lvlJc w:val="left"/>
      <w:pPr>
        <w:ind w:left="480" w:hanging="360"/>
      </w:pPr>
      <w:rPr>
        <w:rFonts w:ascii="Garamond" w:eastAsia="Times New Roman" w:hAnsi="Garamond"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3D260BE7"/>
    <w:multiLevelType w:val="hybridMultilevel"/>
    <w:tmpl w:val="7E724C80"/>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57E52E97"/>
    <w:multiLevelType w:val="hybridMultilevel"/>
    <w:tmpl w:val="8C3C4E1A"/>
    <w:lvl w:ilvl="0" w:tplc="861A100A">
      <w:numFmt w:val="bullet"/>
      <w:lvlText w:val="-"/>
      <w:lvlJc w:val="left"/>
      <w:pPr>
        <w:ind w:left="2835" w:hanging="360"/>
      </w:pPr>
      <w:rPr>
        <w:rFonts w:ascii="Garamond" w:eastAsiaTheme="minorHAnsi" w:hAnsi="Garamond" w:cstheme="minorBidi" w:hint="default"/>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15" w15:restartNumberingAfterBreak="0">
    <w:nsid w:val="5B633D6F"/>
    <w:multiLevelType w:val="hybridMultilevel"/>
    <w:tmpl w:val="01B00DB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6" w15:restartNumberingAfterBreak="0">
    <w:nsid w:val="7C594316"/>
    <w:multiLevelType w:val="hybridMultilevel"/>
    <w:tmpl w:val="88BAD87C"/>
    <w:lvl w:ilvl="0" w:tplc="44107F78">
      <w:numFmt w:val="bullet"/>
      <w:lvlText w:val="-"/>
      <w:lvlJc w:val="left"/>
      <w:pPr>
        <w:ind w:left="1080" w:hanging="360"/>
      </w:pPr>
      <w:rPr>
        <w:rFonts w:ascii="Garamond" w:eastAsia="Times New Roman" w:hAnsi="Garamond"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4"/>
  </w:num>
  <w:num w:numId="3">
    <w:abstractNumId w:val="3"/>
  </w:num>
  <w:num w:numId="4">
    <w:abstractNumId w:val="12"/>
  </w:num>
  <w:num w:numId="5">
    <w:abstractNumId w:val="1"/>
  </w:num>
  <w:num w:numId="6">
    <w:abstractNumId w:val="7"/>
  </w:num>
  <w:num w:numId="7">
    <w:abstractNumId w:val="16"/>
  </w:num>
  <w:num w:numId="8">
    <w:abstractNumId w:val="10"/>
  </w:num>
  <w:num w:numId="9">
    <w:abstractNumId w:val="4"/>
  </w:num>
  <w:num w:numId="10">
    <w:abstractNumId w:val="2"/>
  </w:num>
  <w:num w:numId="11">
    <w:abstractNumId w:val="0"/>
  </w:num>
  <w:num w:numId="12">
    <w:abstractNumId w:val="15"/>
  </w:num>
  <w:num w:numId="13">
    <w:abstractNumId w:val="9"/>
  </w:num>
  <w:num w:numId="14">
    <w:abstractNumId w:val="8"/>
  </w:num>
  <w:num w:numId="15">
    <w:abstractNumId w:val="13"/>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6D4"/>
    <w:rsid w:val="00002220"/>
    <w:rsid w:val="000042B4"/>
    <w:rsid w:val="00004C0E"/>
    <w:rsid w:val="00005A68"/>
    <w:rsid w:val="000060EC"/>
    <w:rsid w:val="00013DCE"/>
    <w:rsid w:val="000266C2"/>
    <w:rsid w:val="00030C32"/>
    <w:rsid w:val="000366D4"/>
    <w:rsid w:val="0004122E"/>
    <w:rsid w:val="00043BC6"/>
    <w:rsid w:val="00047283"/>
    <w:rsid w:val="0006173F"/>
    <w:rsid w:val="000641BE"/>
    <w:rsid w:val="00066472"/>
    <w:rsid w:val="00071213"/>
    <w:rsid w:val="0007470C"/>
    <w:rsid w:val="00077EB9"/>
    <w:rsid w:val="00084893"/>
    <w:rsid w:val="00085CAB"/>
    <w:rsid w:val="000876E0"/>
    <w:rsid w:val="000915A5"/>
    <w:rsid w:val="0009272B"/>
    <w:rsid w:val="000A21F9"/>
    <w:rsid w:val="000A4D78"/>
    <w:rsid w:val="000A53A6"/>
    <w:rsid w:val="000A7995"/>
    <w:rsid w:val="000B13C4"/>
    <w:rsid w:val="000B38F9"/>
    <w:rsid w:val="000C53DF"/>
    <w:rsid w:val="000D4AF2"/>
    <w:rsid w:val="000D579D"/>
    <w:rsid w:val="000E0BF7"/>
    <w:rsid w:val="000E2655"/>
    <w:rsid w:val="000E403C"/>
    <w:rsid w:val="000E48BC"/>
    <w:rsid w:val="000E4E0B"/>
    <w:rsid w:val="000E73AE"/>
    <w:rsid w:val="000F2C00"/>
    <w:rsid w:val="000F78A8"/>
    <w:rsid w:val="00101011"/>
    <w:rsid w:val="00101C14"/>
    <w:rsid w:val="0010568E"/>
    <w:rsid w:val="00106238"/>
    <w:rsid w:val="00110911"/>
    <w:rsid w:val="00112898"/>
    <w:rsid w:val="0012384E"/>
    <w:rsid w:val="00123FA5"/>
    <w:rsid w:val="00130EBB"/>
    <w:rsid w:val="001318FD"/>
    <w:rsid w:val="00131AEF"/>
    <w:rsid w:val="001346F3"/>
    <w:rsid w:val="0014057A"/>
    <w:rsid w:val="001534E5"/>
    <w:rsid w:val="001554CC"/>
    <w:rsid w:val="00160941"/>
    <w:rsid w:val="00161B4E"/>
    <w:rsid w:val="0016615A"/>
    <w:rsid w:val="00170F49"/>
    <w:rsid w:val="00171353"/>
    <w:rsid w:val="00177E12"/>
    <w:rsid w:val="00181F68"/>
    <w:rsid w:val="00187711"/>
    <w:rsid w:val="00191FDC"/>
    <w:rsid w:val="001923F8"/>
    <w:rsid w:val="001A086A"/>
    <w:rsid w:val="001A0F2B"/>
    <w:rsid w:val="001A1E65"/>
    <w:rsid w:val="001A343E"/>
    <w:rsid w:val="001A436D"/>
    <w:rsid w:val="001A65B4"/>
    <w:rsid w:val="001A7777"/>
    <w:rsid w:val="001B18B9"/>
    <w:rsid w:val="001B1BA7"/>
    <w:rsid w:val="001B24AC"/>
    <w:rsid w:val="001B40B4"/>
    <w:rsid w:val="001B56F7"/>
    <w:rsid w:val="001C2061"/>
    <w:rsid w:val="001C50FE"/>
    <w:rsid w:val="001D1777"/>
    <w:rsid w:val="001D182B"/>
    <w:rsid w:val="001D3F76"/>
    <w:rsid w:val="001D7160"/>
    <w:rsid w:val="001D782D"/>
    <w:rsid w:val="001D7F8A"/>
    <w:rsid w:val="001E0554"/>
    <w:rsid w:val="001E26AF"/>
    <w:rsid w:val="001E6233"/>
    <w:rsid w:val="001F0956"/>
    <w:rsid w:val="001F10B2"/>
    <w:rsid w:val="00201012"/>
    <w:rsid w:val="00203E8E"/>
    <w:rsid w:val="002055D2"/>
    <w:rsid w:val="00205696"/>
    <w:rsid w:val="002070A8"/>
    <w:rsid w:val="00217454"/>
    <w:rsid w:val="00217B7D"/>
    <w:rsid w:val="00222421"/>
    <w:rsid w:val="00222C01"/>
    <w:rsid w:val="00223B14"/>
    <w:rsid w:val="002279E9"/>
    <w:rsid w:val="002305A9"/>
    <w:rsid w:val="00233A74"/>
    <w:rsid w:val="002369D9"/>
    <w:rsid w:val="0024355E"/>
    <w:rsid w:val="002578AC"/>
    <w:rsid w:val="00257EF4"/>
    <w:rsid w:val="0026203A"/>
    <w:rsid w:val="00262C6B"/>
    <w:rsid w:val="0027106D"/>
    <w:rsid w:val="002712D3"/>
    <w:rsid w:val="00275B75"/>
    <w:rsid w:val="00277CA2"/>
    <w:rsid w:val="00280BBD"/>
    <w:rsid w:val="00282520"/>
    <w:rsid w:val="0028779C"/>
    <w:rsid w:val="002A0DB1"/>
    <w:rsid w:val="002A462E"/>
    <w:rsid w:val="002A5E47"/>
    <w:rsid w:val="002A68A6"/>
    <w:rsid w:val="002A7D0C"/>
    <w:rsid w:val="002B12EF"/>
    <w:rsid w:val="002C42BC"/>
    <w:rsid w:val="002C5BDE"/>
    <w:rsid w:val="002C6B6B"/>
    <w:rsid w:val="002C739E"/>
    <w:rsid w:val="002D2A7A"/>
    <w:rsid w:val="002D37D8"/>
    <w:rsid w:val="002D488E"/>
    <w:rsid w:val="002D69FD"/>
    <w:rsid w:val="002D7499"/>
    <w:rsid w:val="002E0A2E"/>
    <w:rsid w:val="002E74CE"/>
    <w:rsid w:val="002E7D11"/>
    <w:rsid w:val="002F0C98"/>
    <w:rsid w:val="002F3828"/>
    <w:rsid w:val="002F4B9D"/>
    <w:rsid w:val="002F5AED"/>
    <w:rsid w:val="0030069D"/>
    <w:rsid w:val="00305A86"/>
    <w:rsid w:val="0030681B"/>
    <w:rsid w:val="00306876"/>
    <w:rsid w:val="003074CD"/>
    <w:rsid w:val="00307793"/>
    <w:rsid w:val="003101A5"/>
    <w:rsid w:val="00311B61"/>
    <w:rsid w:val="00316A98"/>
    <w:rsid w:val="00316F60"/>
    <w:rsid w:val="00325460"/>
    <w:rsid w:val="00325837"/>
    <w:rsid w:val="00326678"/>
    <w:rsid w:val="003269B8"/>
    <w:rsid w:val="0033112C"/>
    <w:rsid w:val="0033492B"/>
    <w:rsid w:val="003404A2"/>
    <w:rsid w:val="003542F5"/>
    <w:rsid w:val="00356F0D"/>
    <w:rsid w:val="0035776B"/>
    <w:rsid w:val="00366F2B"/>
    <w:rsid w:val="003723C1"/>
    <w:rsid w:val="00374A46"/>
    <w:rsid w:val="00374E61"/>
    <w:rsid w:val="00383A81"/>
    <w:rsid w:val="00391220"/>
    <w:rsid w:val="003A17CF"/>
    <w:rsid w:val="003A1AEE"/>
    <w:rsid w:val="003A242D"/>
    <w:rsid w:val="003B17CC"/>
    <w:rsid w:val="003B2482"/>
    <w:rsid w:val="003B2E9E"/>
    <w:rsid w:val="003B6ED4"/>
    <w:rsid w:val="003D4367"/>
    <w:rsid w:val="003E228C"/>
    <w:rsid w:val="003E2BC3"/>
    <w:rsid w:val="003F14CC"/>
    <w:rsid w:val="003F59EE"/>
    <w:rsid w:val="003F73A1"/>
    <w:rsid w:val="004008E9"/>
    <w:rsid w:val="00403202"/>
    <w:rsid w:val="004050BF"/>
    <w:rsid w:val="00407473"/>
    <w:rsid w:val="00414819"/>
    <w:rsid w:val="00415623"/>
    <w:rsid w:val="00417410"/>
    <w:rsid w:val="004232F5"/>
    <w:rsid w:val="004253FF"/>
    <w:rsid w:val="00432F07"/>
    <w:rsid w:val="004357C4"/>
    <w:rsid w:val="00436376"/>
    <w:rsid w:val="00442463"/>
    <w:rsid w:val="00443C45"/>
    <w:rsid w:val="00444D1F"/>
    <w:rsid w:val="0044627B"/>
    <w:rsid w:val="00461B71"/>
    <w:rsid w:val="00461D1F"/>
    <w:rsid w:val="00466D15"/>
    <w:rsid w:val="00477058"/>
    <w:rsid w:val="00477B83"/>
    <w:rsid w:val="004815ED"/>
    <w:rsid w:val="00483DB0"/>
    <w:rsid w:val="004919F7"/>
    <w:rsid w:val="004960E7"/>
    <w:rsid w:val="004A403C"/>
    <w:rsid w:val="004A593C"/>
    <w:rsid w:val="004A7909"/>
    <w:rsid w:val="004B6A09"/>
    <w:rsid w:val="004B74FB"/>
    <w:rsid w:val="004C0515"/>
    <w:rsid w:val="004D34A6"/>
    <w:rsid w:val="004D497E"/>
    <w:rsid w:val="004D54FB"/>
    <w:rsid w:val="004E0221"/>
    <w:rsid w:val="004E0479"/>
    <w:rsid w:val="004E5596"/>
    <w:rsid w:val="004E5A2C"/>
    <w:rsid w:val="004E6866"/>
    <w:rsid w:val="004F2ABB"/>
    <w:rsid w:val="004F6287"/>
    <w:rsid w:val="0050229D"/>
    <w:rsid w:val="00503015"/>
    <w:rsid w:val="005042D7"/>
    <w:rsid w:val="005105C6"/>
    <w:rsid w:val="00510D86"/>
    <w:rsid w:val="005110C3"/>
    <w:rsid w:val="00511C18"/>
    <w:rsid w:val="00517248"/>
    <w:rsid w:val="00520592"/>
    <w:rsid w:val="00520BBA"/>
    <w:rsid w:val="005269D7"/>
    <w:rsid w:val="00527075"/>
    <w:rsid w:val="00533622"/>
    <w:rsid w:val="00535C20"/>
    <w:rsid w:val="00540244"/>
    <w:rsid w:val="0054087D"/>
    <w:rsid w:val="00543394"/>
    <w:rsid w:val="00545C22"/>
    <w:rsid w:val="00546291"/>
    <w:rsid w:val="0055571B"/>
    <w:rsid w:val="00556A3E"/>
    <w:rsid w:val="00561DCD"/>
    <w:rsid w:val="005651AC"/>
    <w:rsid w:val="0057013C"/>
    <w:rsid w:val="00571494"/>
    <w:rsid w:val="00573896"/>
    <w:rsid w:val="0057698E"/>
    <w:rsid w:val="005770E3"/>
    <w:rsid w:val="00577B09"/>
    <w:rsid w:val="00585717"/>
    <w:rsid w:val="00586088"/>
    <w:rsid w:val="005903E3"/>
    <w:rsid w:val="005907BD"/>
    <w:rsid w:val="0059268F"/>
    <w:rsid w:val="0059360E"/>
    <w:rsid w:val="00593A20"/>
    <w:rsid w:val="005B1479"/>
    <w:rsid w:val="005B41C8"/>
    <w:rsid w:val="005B55EE"/>
    <w:rsid w:val="005C0802"/>
    <w:rsid w:val="005C4DD6"/>
    <w:rsid w:val="005C5152"/>
    <w:rsid w:val="005D7852"/>
    <w:rsid w:val="005E16A9"/>
    <w:rsid w:val="005E5A9F"/>
    <w:rsid w:val="005E7545"/>
    <w:rsid w:val="005F0454"/>
    <w:rsid w:val="005F1A81"/>
    <w:rsid w:val="005F37A0"/>
    <w:rsid w:val="005F5C5A"/>
    <w:rsid w:val="006009BA"/>
    <w:rsid w:val="00600E01"/>
    <w:rsid w:val="00601E04"/>
    <w:rsid w:val="00604365"/>
    <w:rsid w:val="006043D2"/>
    <w:rsid w:val="006060B1"/>
    <w:rsid w:val="00610D6F"/>
    <w:rsid w:val="00612C3E"/>
    <w:rsid w:val="006154B1"/>
    <w:rsid w:val="00621B20"/>
    <w:rsid w:val="00625DFD"/>
    <w:rsid w:val="006269E4"/>
    <w:rsid w:val="00627E9C"/>
    <w:rsid w:val="006316B1"/>
    <w:rsid w:val="00636CD0"/>
    <w:rsid w:val="006371A7"/>
    <w:rsid w:val="00637503"/>
    <w:rsid w:val="00644E21"/>
    <w:rsid w:val="006459C3"/>
    <w:rsid w:val="00645F2F"/>
    <w:rsid w:val="00652FE7"/>
    <w:rsid w:val="006538D1"/>
    <w:rsid w:val="00664DD7"/>
    <w:rsid w:val="006656F7"/>
    <w:rsid w:val="00670C59"/>
    <w:rsid w:val="006723C4"/>
    <w:rsid w:val="006748B9"/>
    <w:rsid w:val="00675A5A"/>
    <w:rsid w:val="00677B28"/>
    <w:rsid w:val="00677FA8"/>
    <w:rsid w:val="00680A44"/>
    <w:rsid w:val="0068228C"/>
    <w:rsid w:val="00685ADE"/>
    <w:rsid w:val="00687E4E"/>
    <w:rsid w:val="00693130"/>
    <w:rsid w:val="00697E83"/>
    <w:rsid w:val="006A2726"/>
    <w:rsid w:val="006A53EC"/>
    <w:rsid w:val="006B29BD"/>
    <w:rsid w:val="006B2BA2"/>
    <w:rsid w:val="006C3C61"/>
    <w:rsid w:val="006C3E8A"/>
    <w:rsid w:val="006C493A"/>
    <w:rsid w:val="006C6743"/>
    <w:rsid w:val="006C710C"/>
    <w:rsid w:val="006C7F54"/>
    <w:rsid w:val="006D03C4"/>
    <w:rsid w:val="006F1E7B"/>
    <w:rsid w:val="006F397D"/>
    <w:rsid w:val="00707D03"/>
    <w:rsid w:val="00710A32"/>
    <w:rsid w:val="00714162"/>
    <w:rsid w:val="0071428E"/>
    <w:rsid w:val="00716CF9"/>
    <w:rsid w:val="0073386B"/>
    <w:rsid w:val="00734B01"/>
    <w:rsid w:val="00734FE3"/>
    <w:rsid w:val="00742196"/>
    <w:rsid w:val="007427A8"/>
    <w:rsid w:val="0075327E"/>
    <w:rsid w:val="00754321"/>
    <w:rsid w:val="00760018"/>
    <w:rsid w:val="00760201"/>
    <w:rsid w:val="007636B8"/>
    <w:rsid w:val="00766172"/>
    <w:rsid w:val="00766F15"/>
    <w:rsid w:val="007675DC"/>
    <w:rsid w:val="0076799F"/>
    <w:rsid w:val="00772D9E"/>
    <w:rsid w:val="00781909"/>
    <w:rsid w:val="007835FD"/>
    <w:rsid w:val="00787589"/>
    <w:rsid w:val="00790193"/>
    <w:rsid w:val="007A2127"/>
    <w:rsid w:val="007A61D0"/>
    <w:rsid w:val="007B0021"/>
    <w:rsid w:val="007B44CF"/>
    <w:rsid w:val="007C62BB"/>
    <w:rsid w:val="007C6500"/>
    <w:rsid w:val="007D56B3"/>
    <w:rsid w:val="007E02B0"/>
    <w:rsid w:val="007E1A3F"/>
    <w:rsid w:val="007E4D26"/>
    <w:rsid w:val="007E561B"/>
    <w:rsid w:val="007E6B6B"/>
    <w:rsid w:val="007E6FA3"/>
    <w:rsid w:val="007F1A57"/>
    <w:rsid w:val="007F2345"/>
    <w:rsid w:val="007F3A8F"/>
    <w:rsid w:val="007F61BE"/>
    <w:rsid w:val="007F7646"/>
    <w:rsid w:val="0080124B"/>
    <w:rsid w:val="0080156D"/>
    <w:rsid w:val="008026E9"/>
    <w:rsid w:val="0080297A"/>
    <w:rsid w:val="008138F8"/>
    <w:rsid w:val="00814314"/>
    <w:rsid w:val="008229CE"/>
    <w:rsid w:val="00825F03"/>
    <w:rsid w:val="00826FEC"/>
    <w:rsid w:val="008275A8"/>
    <w:rsid w:val="00831524"/>
    <w:rsid w:val="008317F3"/>
    <w:rsid w:val="00831A56"/>
    <w:rsid w:val="008326EF"/>
    <w:rsid w:val="00833583"/>
    <w:rsid w:val="00835AAE"/>
    <w:rsid w:val="00840013"/>
    <w:rsid w:val="008436BB"/>
    <w:rsid w:val="00846F50"/>
    <w:rsid w:val="00850CE3"/>
    <w:rsid w:val="00855A14"/>
    <w:rsid w:val="00861F05"/>
    <w:rsid w:val="0086469B"/>
    <w:rsid w:val="00865667"/>
    <w:rsid w:val="00871504"/>
    <w:rsid w:val="00873197"/>
    <w:rsid w:val="00874C74"/>
    <w:rsid w:val="00881886"/>
    <w:rsid w:val="008820AA"/>
    <w:rsid w:val="008952C2"/>
    <w:rsid w:val="00896EDD"/>
    <w:rsid w:val="008A1445"/>
    <w:rsid w:val="008A16E3"/>
    <w:rsid w:val="008A6F6A"/>
    <w:rsid w:val="008B0974"/>
    <w:rsid w:val="008B188D"/>
    <w:rsid w:val="008B277A"/>
    <w:rsid w:val="008B3E25"/>
    <w:rsid w:val="008B51E6"/>
    <w:rsid w:val="008B5526"/>
    <w:rsid w:val="008C1A92"/>
    <w:rsid w:val="008C289F"/>
    <w:rsid w:val="008C3086"/>
    <w:rsid w:val="008C556D"/>
    <w:rsid w:val="008C6503"/>
    <w:rsid w:val="008C7C05"/>
    <w:rsid w:val="008D3AA4"/>
    <w:rsid w:val="008D6355"/>
    <w:rsid w:val="008E18A8"/>
    <w:rsid w:val="008E316B"/>
    <w:rsid w:val="008E3680"/>
    <w:rsid w:val="008E6F76"/>
    <w:rsid w:val="008F05C4"/>
    <w:rsid w:val="008F0F11"/>
    <w:rsid w:val="008F4EE7"/>
    <w:rsid w:val="008F617D"/>
    <w:rsid w:val="008F6CB4"/>
    <w:rsid w:val="00901EE9"/>
    <w:rsid w:val="00905415"/>
    <w:rsid w:val="009262C7"/>
    <w:rsid w:val="00926FB0"/>
    <w:rsid w:val="00932585"/>
    <w:rsid w:val="00933587"/>
    <w:rsid w:val="00935C16"/>
    <w:rsid w:val="009444C1"/>
    <w:rsid w:val="009462CD"/>
    <w:rsid w:val="00947444"/>
    <w:rsid w:val="00957591"/>
    <w:rsid w:val="00962E44"/>
    <w:rsid w:val="00963B6F"/>
    <w:rsid w:val="00963C61"/>
    <w:rsid w:val="00964BC6"/>
    <w:rsid w:val="00964DD4"/>
    <w:rsid w:val="00971DCC"/>
    <w:rsid w:val="009744B4"/>
    <w:rsid w:val="00975443"/>
    <w:rsid w:val="00984E5A"/>
    <w:rsid w:val="00987046"/>
    <w:rsid w:val="00987235"/>
    <w:rsid w:val="009913D0"/>
    <w:rsid w:val="00994EDE"/>
    <w:rsid w:val="009A0CD9"/>
    <w:rsid w:val="009A0F9E"/>
    <w:rsid w:val="009A5729"/>
    <w:rsid w:val="009A5B5B"/>
    <w:rsid w:val="009A693F"/>
    <w:rsid w:val="009B2389"/>
    <w:rsid w:val="009B44B4"/>
    <w:rsid w:val="009B51F2"/>
    <w:rsid w:val="009C53AE"/>
    <w:rsid w:val="009D0C21"/>
    <w:rsid w:val="009E3233"/>
    <w:rsid w:val="009E7B6D"/>
    <w:rsid w:val="009F5C30"/>
    <w:rsid w:val="009F5D22"/>
    <w:rsid w:val="009F6240"/>
    <w:rsid w:val="00A019ED"/>
    <w:rsid w:val="00A02BB2"/>
    <w:rsid w:val="00A0610C"/>
    <w:rsid w:val="00A06A07"/>
    <w:rsid w:val="00A1450C"/>
    <w:rsid w:val="00A155B2"/>
    <w:rsid w:val="00A2010C"/>
    <w:rsid w:val="00A215A0"/>
    <w:rsid w:val="00A22227"/>
    <w:rsid w:val="00A22A65"/>
    <w:rsid w:val="00A2338E"/>
    <w:rsid w:val="00A24A5E"/>
    <w:rsid w:val="00A25522"/>
    <w:rsid w:val="00A3044A"/>
    <w:rsid w:val="00A33BF5"/>
    <w:rsid w:val="00A37B44"/>
    <w:rsid w:val="00A443F5"/>
    <w:rsid w:val="00A44630"/>
    <w:rsid w:val="00A44BE6"/>
    <w:rsid w:val="00A506B1"/>
    <w:rsid w:val="00A52FBE"/>
    <w:rsid w:val="00A53A8F"/>
    <w:rsid w:val="00A53BFE"/>
    <w:rsid w:val="00A56500"/>
    <w:rsid w:val="00A56ABF"/>
    <w:rsid w:val="00A612E5"/>
    <w:rsid w:val="00A63ACC"/>
    <w:rsid w:val="00A73D26"/>
    <w:rsid w:val="00A7480C"/>
    <w:rsid w:val="00A74820"/>
    <w:rsid w:val="00A82F77"/>
    <w:rsid w:val="00A84742"/>
    <w:rsid w:val="00A86BA4"/>
    <w:rsid w:val="00A874AE"/>
    <w:rsid w:val="00A90616"/>
    <w:rsid w:val="00A909AC"/>
    <w:rsid w:val="00A91B1B"/>
    <w:rsid w:val="00A94A4E"/>
    <w:rsid w:val="00AA3C95"/>
    <w:rsid w:val="00AA6124"/>
    <w:rsid w:val="00AA6F8C"/>
    <w:rsid w:val="00AB5554"/>
    <w:rsid w:val="00AB6439"/>
    <w:rsid w:val="00AB7165"/>
    <w:rsid w:val="00AC4E82"/>
    <w:rsid w:val="00AC6F83"/>
    <w:rsid w:val="00AD0E6E"/>
    <w:rsid w:val="00AD301E"/>
    <w:rsid w:val="00AD531E"/>
    <w:rsid w:val="00AD64CD"/>
    <w:rsid w:val="00AD7A77"/>
    <w:rsid w:val="00AE1B9B"/>
    <w:rsid w:val="00AE2609"/>
    <w:rsid w:val="00AE7B6B"/>
    <w:rsid w:val="00AF1850"/>
    <w:rsid w:val="00AF249D"/>
    <w:rsid w:val="00AF3E3E"/>
    <w:rsid w:val="00B050D1"/>
    <w:rsid w:val="00B05A8B"/>
    <w:rsid w:val="00B05D13"/>
    <w:rsid w:val="00B05E5C"/>
    <w:rsid w:val="00B216A3"/>
    <w:rsid w:val="00B23AF1"/>
    <w:rsid w:val="00B240F9"/>
    <w:rsid w:val="00B24D4A"/>
    <w:rsid w:val="00B26DD5"/>
    <w:rsid w:val="00B30682"/>
    <w:rsid w:val="00B34B33"/>
    <w:rsid w:val="00B360AF"/>
    <w:rsid w:val="00B436BE"/>
    <w:rsid w:val="00B4651E"/>
    <w:rsid w:val="00B51DA9"/>
    <w:rsid w:val="00B524D2"/>
    <w:rsid w:val="00B547F9"/>
    <w:rsid w:val="00B62751"/>
    <w:rsid w:val="00B65A1F"/>
    <w:rsid w:val="00B66BB2"/>
    <w:rsid w:val="00B7185F"/>
    <w:rsid w:val="00B72E98"/>
    <w:rsid w:val="00B85139"/>
    <w:rsid w:val="00B879A9"/>
    <w:rsid w:val="00B90920"/>
    <w:rsid w:val="00B93E43"/>
    <w:rsid w:val="00B941FD"/>
    <w:rsid w:val="00B9621E"/>
    <w:rsid w:val="00B9702A"/>
    <w:rsid w:val="00B9706A"/>
    <w:rsid w:val="00BA0432"/>
    <w:rsid w:val="00BA20B3"/>
    <w:rsid w:val="00BA5B6C"/>
    <w:rsid w:val="00BB115A"/>
    <w:rsid w:val="00BB4511"/>
    <w:rsid w:val="00BC011C"/>
    <w:rsid w:val="00BE09B1"/>
    <w:rsid w:val="00BE25FA"/>
    <w:rsid w:val="00BE54B4"/>
    <w:rsid w:val="00BE54FF"/>
    <w:rsid w:val="00BF0DA9"/>
    <w:rsid w:val="00BF6016"/>
    <w:rsid w:val="00BF6F59"/>
    <w:rsid w:val="00C03D42"/>
    <w:rsid w:val="00C040F2"/>
    <w:rsid w:val="00C043B1"/>
    <w:rsid w:val="00C04FE1"/>
    <w:rsid w:val="00C109DA"/>
    <w:rsid w:val="00C13A7B"/>
    <w:rsid w:val="00C144B6"/>
    <w:rsid w:val="00C1518A"/>
    <w:rsid w:val="00C1631E"/>
    <w:rsid w:val="00C30290"/>
    <w:rsid w:val="00C321F2"/>
    <w:rsid w:val="00C36524"/>
    <w:rsid w:val="00C50720"/>
    <w:rsid w:val="00C518CA"/>
    <w:rsid w:val="00C60250"/>
    <w:rsid w:val="00C60AE1"/>
    <w:rsid w:val="00C652B2"/>
    <w:rsid w:val="00C70AAA"/>
    <w:rsid w:val="00C70DDE"/>
    <w:rsid w:val="00C74966"/>
    <w:rsid w:val="00C758A8"/>
    <w:rsid w:val="00C77A31"/>
    <w:rsid w:val="00C80AF3"/>
    <w:rsid w:val="00C80D83"/>
    <w:rsid w:val="00C81978"/>
    <w:rsid w:val="00C83624"/>
    <w:rsid w:val="00C83E62"/>
    <w:rsid w:val="00C93747"/>
    <w:rsid w:val="00C9631F"/>
    <w:rsid w:val="00CA027C"/>
    <w:rsid w:val="00CA3D7F"/>
    <w:rsid w:val="00CA66F8"/>
    <w:rsid w:val="00CA7BE8"/>
    <w:rsid w:val="00CB03AA"/>
    <w:rsid w:val="00CB1E83"/>
    <w:rsid w:val="00CB42A9"/>
    <w:rsid w:val="00CC391D"/>
    <w:rsid w:val="00CC3B5A"/>
    <w:rsid w:val="00CC686C"/>
    <w:rsid w:val="00CD3388"/>
    <w:rsid w:val="00CD41EA"/>
    <w:rsid w:val="00CE5CB2"/>
    <w:rsid w:val="00CF5EFC"/>
    <w:rsid w:val="00CF73C7"/>
    <w:rsid w:val="00CF7F51"/>
    <w:rsid w:val="00D04DA3"/>
    <w:rsid w:val="00D16AA4"/>
    <w:rsid w:val="00D2600D"/>
    <w:rsid w:val="00D30849"/>
    <w:rsid w:val="00D31707"/>
    <w:rsid w:val="00D31DA2"/>
    <w:rsid w:val="00D3771D"/>
    <w:rsid w:val="00D417D5"/>
    <w:rsid w:val="00D422D2"/>
    <w:rsid w:val="00D44DAF"/>
    <w:rsid w:val="00D5114D"/>
    <w:rsid w:val="00D52782"/>
    <w:rsid w:val="00D54930"/>
    <w:rsid w:val="00D55848"/>
    <w:rsid w:val="00D55991"/>
    <w:rsid w:val="00D562E3"/>
    <w:rsid w:val="00D569F7"/>
    <w:rsid w:val="00D603F4"/>
    <w:rsid w:val="00D6094E"/>
    <w:rsid w:val="00D614BD"/>
    <w:rsid w:val="00D627DF"/>
    <w:rsid w:val="00D6303A"/>
    <w:rsid w:val="00D63763"/>
    <w:rsid w:val="00D6455C"/>
    <w:rsid w:val="00D6582E"/>
    <w:rsid w:val="00D665C2"/>
    <w:rsid w:val="00D66D3E"/>
    <w:rsid w:val="00D72A5A"/>
    <w:rsid w:val="00D74D09"/>
    <w:rsid w:val="00D76BE8"/>
    <w:rsid w:val="00D8729A"/>
    <w:rsid w:val="00D913F6"/>
    <w:rsid w:val="00D9191D"/>
    <w:rsid w:val="00D92945"/>
    <w:rsid w:val="00D97D26"/>
    <w:rsid w:val="00DA029B"/>
    <w:rsid w:val="00DA5F74"/>
    <w:rsid w:val="00DB7464"/>
    <w:rsid w:val="00DC2C37"/>
    <w:rsid w:val="00DD1295"/>
    <w:rsid w:val="00DD5C28"/>
    <w:rsid w:val="00DD77D1"/>
    <w:rsid w:val="00DE2FA3"/>
    <w:rsid w:val="00DE3D5D"/>
    <w:rsid w:val="00DE4F08"/>
    <w:rsid w:val="00DF21F9"/>
    <w:rsid w:val="00DF4FBD"/>
    <w:rsid w:val="00DF5FEA"/>
    <w:rsid w:val="00E07B26"/>
    <w:rsid w:val="00E13452"/>
    <w:rsid w:val="00E13D92"/>
    <w:rsid w:val="00E15967"/>
    <w:rsid w:val="00E163AC"/>
    <w:rsid w:val="00E16B83"/>
    <w:rsid w:val="00E346C3"/>
    <w:rsid w:val="00E35DE0"/>
    <w:rsid w:val="00E36687"/>
    <w:rsid w:val="00E37AB5"/>
    <w:rsid w:val="00E4378E"/>
    <w:rsid w:val="00E509D4"/>
    <w:rsid w:val="00E51A28"/>
    <w:rsid w:val="00E53888"/>
    <w:rsid w:val="00E66706"/>
    <w:rsid w:val="00E67CDD"/>
    <w:rsid w:val="00E7059A"/>
    <w:rsid w:val="00E83FE3"/>
    <w:rsid w:val="00E84B4C"/>
    <w:rsid w:val="00E86340"/>
    <w:rsid w:val="00E93BF4"/>
    <w:rsid w:val="00E93EF7"/>
    <w:rsid w:val="00E96DDB"/>
    <w:rsid w:val="00EA6EC4"/>
    <w:rsid w:val="00EB110A"/>
    <w:rsid w:val="00EB1C26"/>
    <w:rsid w:val="00EB1C49"/>
    <w:rsid w:val="00EB2561"/>
    <w:rsid w:val="00EB2CE4"/>
    <w:rsid w:val="00EB35D9"/>
    <w:rsid w:val="00EB7DBA"/>
    <w:rsid w:val="00EC28C8"/>
    <w:rsid w:val="00EC4E82"/>
    <w:rsid w:val="00EC5691"/>
    <w:rsid w:val="00EC7F41"/>
    <w:rsid w:val="00ED2889"/>
    <w:rsid w:val="00ED3E01"/>
    <w:rsid w:val="00ED54CF"/>
    <w:rsid w:val="00EE6FF5"/>
    <w:rsid w:val="00EF209F"/>
    <w:rsid w:val="00EF5BD4"/>
    <w:rsid w:val="00EF5DC7"/>
    <w:rsid w:val="00F009B9"/>
    <w:rsid w:val="00F01566"/>
    <w:rsid w:val="00F032C0"/>
    <w:rsid w:val="00F04C7E"/>
    <w:rsid w:val="00F06C64"/>
    <w:rsid w:val="00F128C3"/>
    <w:rsid w:val="00F14072"/>
    <w:rsid w:val="00F14867"/>
    <w:rsid w:val="00F17650"/>
    <w:rsid w:val="00F1778C"/>
    <w:rsid w:val="00F178A5"/>
    <w:rsid w:val="00F312FF"/>
    <w:rsid w:val="00F40DFC"/>
    <w:rsid w:val="00F54C88"/>
    <w:rsid w:val="00F55D8E"/>
    <w:rsid w:val="00F60D99"/>
    <w:rsid w:val="00F60E09"/>
    <w:rsid w:val="00F674B1"/>
    <w:rsid w:val="00F67B64"/>
    <w:rsid w:val="00F73CCD"/>
    <w:rsid w:val="00F75F41"/>
    <w:rsid w:val="00F77F6D"/>
    <w:rsid w:val="00F91F00"/>
    <w:rsid w:val="00F94EAC"/>
    <w:rsid w:val="00FA1CA3"/>
    <w:rsid w:val="00FA678E"/>
    <w:rsid w:val="00FB0179"/>
    <w:rsid w:val="00FC3B28"/>
    <w:rsid w:val="00FC58D6"/>
    <w:rsid w:val="00FC6D32"/>
    <w:rsid w:val="00FD2416"/>
    <w:rsid w:val="00FD29E6"/>
    <w:rsid w:val="00FD2AE8"/>
    <w:rsid w:val="00FE2CCD"/>
    <w:rsid w:val="00FF2DDB"/>
    <w:rsid w:val="00FF556E"/>
    <w:rsid w:val="00FF5F39"/>
    <w:rsid w:val="00FF69B1"/>
    <w:rsid w:val="00FF7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5E503D-55A6-4542-AB15-6B4D39FF5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BodyText">
    <w:name w:val="Body Text"/>
    <w:basedOn w:val="Normal"/>
    <w:link w:val="BodyTextChar"/>
    <w:rsid w:val="000366D4"/>
    <w:pPr>
      <w:spacing w:before="100" w:after="0" w:line="240" w:lineRule="auto"/>
    </w:pPr>
    <w:rPr>
      <w:rFonts w:ascii="Garamond" w:eastAsia="Times New Roman" w:hAnsi="Garamond" w:cs="Times New Roman"/>
      <w:color w:val="auto"/>
      <w:kern w:val="0"/>
      <w:lang w:eastAsia="en-US"/>
    </w:rPr>
  </w:style>
  <w:style w:type="character" w:customStyle="1" w:styleId="BodyTextChar">
    <w:name w:val="Body Text Char"/>
    <w:basedOn w:val="DefaultParagraphFont"/>
    <w:link w:val="BodyText"/>
    <w:rsid w:val="000366D4"/>
    <w:rPr>
      <w:rFonts w:ascii="Garamond" w:eastAsia="Times New Roman" w:hAnsi="Garamond" w:cs="Times New Roman"/>
      <w:color w:val="auto"/>
      <w:lang w:eastAsia="en-US"/>
    </w:rPr>
  </w:style>
  <w:style w:type="paragraph" w:customStyle="1" w:styleId="Education">
    <w:name w:val="Education"/>
    <w:basedOn w:val="Normal"/>
    <w:link w:val="EducationCharChar"/>
    <w:rsid w:val="000366D4"/>
    <w:pPr>
      <w:spacing w:before="120" w:after="0" w:line="240" w:lineRule="auto"/>
    </w:pPr>
    <w:rPr>
      <w:rFonts w:ascii="Garamond" w:eastAsia="Times New Roman" w:hAnsi="Garamond" w:cs="Times New Roman"/>
      <w:b/>
      <w:i/>
      <w:color w:val="auto"/>
      <w:kern w:val="0"/>
      <w:szCs w:val="24"/>
      <w:lang w:eastAsia="en-US"/>
    </w:rPr>
  </w:style>
  <w:style w:type="character" w:customStyle="1" w:styleId="EducationCharChar">
    <w:name w:val="Education Char Char"/>
    <w:basedOn w:val="DefaultParagraphFont"/>
    <w:link w:val="Education"/>
    <w:rsid w:val="000366D4"/>
    <w:rPr>
      <w:rFonts w:ascii="Garamond" w:eastAsia="Times New Roman" w:hAnsi="Garamond" w:cs="Times New Roman"/>
      <w:b/>
      <w:i/>
      <w:color w:val="auto"/>
      <w:szCs w:val="24"/>
      <w:lang w:eastAsia="en-US"/>
    </w:rPr>
  </w:style>
  <w:style w:type="paragraph" w:customStyle="1" w:styleId="Location">
    <w:name w:val="Location"/>
    <w:basedOn w:val="Normal"/>
    <w:link w:val="LocationCharChar"/>
    <w:rsid w:val="000366D4"/>
    <w:pPr>
      <w:tabs>
        <w:tab w:val="right" w:pos="6480"/>
      </w:tabs>
      <w:spacing w:before="120" w:after="0" w:line="240" w:lineRule="auto"/>
    </w:pPr>
    <w:rPr>
      <w:rFonts w:ascii="Garamond" w:eastAsia="Times New Roman" w:hAnsi="Garamond" w:cs="Arial"/>
      <w:i/>
      <w:iCs/>
      <w:color w:val="auto"/>
      <w:spacing w:val="8"/>
      <w:kern w:val="0"/>
      <w:lang w:eastAsia="en-US"/>
    </w:rPr>
  </w:style>
  <w:style w:type="character" w:customStyle="1" w:styleId="LocationCharChar">
    <w:name w:val="Location Char Char"/>
    <w:basedOn w:val="DefaultParagraphFont"/>
    <w:link w:val="Location"/>
    <w:rsid w:val="000366D4"/>
    <w:rPr>
      <w:rFonts w:ascii="Garamond" w:eastAsia="Times New Roman" w:hAnsi="Garamond" w:cs="Arial"/>
      <w:i/>
      <w:iCs/>
      <w:color w:val="auto"/>
      <w:spacing w:val="8"/>
      <w:lang w:eastAsia="en-US"/>
    </w:rPr>
  </w:style>
  <w:style w:type="paragraph" w:styleId="ListParagraph">
    <w:name w:val="List Paragraph"/>
    <w:basedOn w:val="Normal"/>
    <w:uiPriority w:val="34"/>
    <w:semiHidden/>
    <w:qFormat/>
    <w:rsid w:val="00E84B4C"/>
    <w:pPr>
      <w:ind w:left="720"/>
      <w:contextualSpacing/>
    </w:pPr>
  </w:style>
  <w:style w:type="character" w:styleId="CommentReference">
    <w:name w:val="annotation reference"/>
    <w:basedOn w:val="DefaultParagraphFont"/>
    <w:uiPriority w:val="99"/>
    <w:semiHidden/>
    <w:unhideWhenUsed/>
    <w:rsid w:val="00E93EF7"/>
    <w:rPr>
      <w:sz w:val="16"/>
      <w:szCs w:val="16"/>
    </w:rPr>
  </w:style>
  <w:style w:type="paragraph" w:styleId="CommentText">
    <w:name w:val="annotation text"/>
    <w:basedOn w:val="Normal"/>
    <w:link w:val="CommentTextChar"/>
    <w:uiPriority w:val="99"/>
    <w:semiHidden/>
    <w:unhideWhenUsed/>
    <w:rsid w:val="00E93EF7"/>
    <w:pPr>
      <w:spacing w:line="240" w:lineRule="auto"/>
    </w:pPr>
  </w:style>
  <w:style w:type="character" w:customStyle="1" w:styleId="CommentTextChar">
    <w:name w:val="Comment Text Char"/>
    <w:basedOn w:val="DefaultParagraphFont"/>
    <w:link w:val="CommentText"/>
    <w:uiPriority w:val="99"/>
    <w:semiHidden/>
    <w:rsid w:val="00E93EF7"/>
    <w:rPr>
      <w:kern w:val="20"/>
    </w:rPr>
  </w:style>
  <w:style w:type="paragraph" w:styleId="CommentSubject">
    <w:name w:val="annotation subject"/>
    <w:basedOn w:val="CommentText"/>
    <w:next w:val="CommentText"/>
    <w:link w:val="CommentSubjectChar"/>
    <w:uiPriority w:val="99"/>
    <w:semiHidden/>
    <w:unhideWhenUsed/>
    <w:rsid w:val="00E93EF7"/>
    <w:rPr>
      <w:b/>
      <w:bCs/>
    </w:rPr>
  </w:style>
  <w:style w:type="character" w:customStyle="1" w:styleId="CommentSubjectChar">
    <w:name w:val="Comment Subject Char"/>
    <w:basedOn w:val="CommentTextChar"/>
    <w:link w:val="CommentSubject"/>
    <w:uiPriority w:val="99"/>
    <w:semiHidden/>
    <w:rsid w:val="00E93EF7"/>
    <w:rPr>
      <w:b/>
      <w:bCs/>
      <w:kern w:val="20"/>
    </w:rPr>
  </w:style>
  <w:style w:type="paragraph" w:styleId="BalloonText">
    <w:name w:val="Balloon Text"/>
    <w:basedOn w:val="Normal"/>
    <w:link w:val="BalloonTextChar"/>
    <w:uiPriority w:val="99"/>
    <w:semiHidden/>
    <w:unhideWhenUsed/>
    <w:rsid w:val="00E93EF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EF7"/>
    <w:rPr>
      <w:rFonts w:ascii="Segoe UI" w:hAnsi="Segoe UI" w:cs="Segoe UI"/>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Huy\AppData\Roaming\Microsoft\Templates\Basic%20resume%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DFBB6F192C4BC3983C9D35A495A4C5"/>
        <w:category>
          <w:name w:val="General"/>
          <w:gallery w:val="placeholder"/>
        </w:category>
        <w:types>
          <w:type w:val="bbPlcHdr"/>
        </w:types>
        <w:behaviors>
          <w:behavior w:val="content"/>
        </w:behaviors>
        <w:guid w:val="{56E382A8-7C60-40B1-AFF5-FCBFA6DBCD25}"/>
      </w:docPartPr>
      <w:docPartBody>
        <w:p w:rsidR="00AE75A2" w:rsidRDefault="00B378F4" w:rsidP="00B378F4">
          <w:pPr>
            <w:pStyle w:val="6BDFBB6F192C4BC3983C9D35A495A4C5"/>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315"/>
    <w:rsid w:val="00036E96"/>
    <w:rsid w:val="00126109"/>
    <w:rsid w:val="001E2D54"/>
    <w:rsid w:val="00212FAB"/>
    <w:rsid w:val="00217264"/>
    <w:rsid w:val="0026016C"/>
    <w:rsid w:val="002701A4"/>
    <w:rsid w:val="002B78DC"/>
    <w:rsid w:val="003114B4"/>
    <w:rsid w:val="004766BA"/>
    <w:rsid w:val="005458C0"/>
    <w:rsid w:val="00550339"/>
    <w:rsid w:val="00554BB6"/>
    <w:rsid w:val="00563BA1"/>
    <w:rsid w:val="0062280C"/>
    <w:rsid w:val="006401F5"/>
    <w:rsid w:val="006A0A6A"/>
    <w:rsid w:val="006C65C4"/>
    <w:rsid w:val="00734BF2"/>
    <w:rsid w:val="00793695"/>
    <w:rsid w:val="007B4607"/>
    <w:rsid w:val="007E3B82"/>
    <w:rsid w:val="007F4FDC"/>
    <w:rsid w:val="00823972"/>
    <w:rsid w:val="008631B8"/>
    <w:rsid w:val="00870B45"/>
    <w:rsid w:val="00882DFB"/>
    <w:rsid w:val="008F5315"/>
    <w:rsid w:val="00930A0C"/>
    <w:rsid w:val="00961532"/>
    <w:rsid w:val="009E1860"/>
    <w:rsid w:val="00A60B62"/>
    <w:rsid w:val="00A8224F"/>
    <w:rsid w:val="00A82553"/>
    <w:rsid w:val="00AE75A2"/>
    <w:rsid w:val="00B0751B"/>
    <w:rsid w:val="00B15F23"/>
    <w:rsid w:val="00B378F4"/>
    <w:rsid w:val="00B77E7B"/>
    <w:rsid w:val="00BB495E"/>
    <w:rsid w:val="00BC5743"/>
    <w:rsid w:val="00BF5FCC"/>
    <w:rsid w:val="00C767CF"/>
    <w:rsid w:val="00D512FF"/>
    <w:rsid w:val="00D73F65"/>
    <w:rsid w:val="00D849CE"/>
    <w:rsid w:val="00EE43EB"/>
    <w:rsid w:val="00EF7BC7"/>
    <w:rsid w:val="00F10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21B7D0F2344457BFFBBA2BA990B215">
    <w:name w:val="E621B7D0F2344457BFFBBA2BA990B215"/>
  </w:style>
  <w:style w:type="paragraph" w:customStyle="1" w:styleId="CF7B5DA4C8824D93A0EF91CB3B8F58B3">
    <w:name w:val="CF7B5DA4C8824D93A0EF91CB3B8F58B3"/>
  </w:style>
  <w:style w:type="paragraph" w:customStyle="1" w:styleId="BB56EE5BC02641A7A03DCF898716A65D">
    <w:name w:val="BB56EE5BC02641A7A03DCF898716A65D"/>
  </w:style>
  <w:style w:type="paragraph" w:customStyle="1" w:styleId="5CBA3058906B4627A836C602AE8E0110">
    <w:name w:val="5CBA3058906B4627A836C602AE8E0110"/>
  </w:style>
  <w:style w:type="character" w:styleId="Emphasis">
    <w:name w:val="Emphasis"/>
    <w:basedOn w:val="DefaultParagraphFont"/>
    <w:uiPriority w:val="2"/>
    <w:unhideWhenUsed/>
    <w:qFormat/>
    <w:rPr>
      <w:color w:val="5B9BD5" w:themeColor="accent1"/>
    </w:rPr>
  </w:style>
  <w:style w:type="paragraph" w:customStyle="1" w:styleId="1E16D2531DC34ADAABE0B32BDB6D214D">
    <w:name w:val="1E16D2531DC34ADAABE0B32BDB6D214D"/>
  </w:style>
  <w:style w:type="paragraph" w:customStyle="1" w:styleId="248FDC278D6F43E691836B13C8A82EDC">
    <w:name w:val="248FDC278D6F43E691836B13C8A82EDC"/>
  </w:style>
  <w:style w:type="paragraph" w:customStyle="1" w:styleId="8E31EF6267F54F838A2A44D52764B6E2">
    <w:name w:val="8E31EF6267F54F838A2A44D52764B6E2"/>
  </w:style>
  <w:style w:type="paragraph" w:customStyle="1" w:styleId="ResumeText">
    <w:name w:val="Resume Text"/>
    <w:basedOn w:val="Normal"/>
    <w:qFormat/>
    <w:pPr>
      <w:spacing w:before="40" w:after="40" w:line="288" w:lineRule="auto"/>
      <w:ind w:right="1440"/>
    </w:pPr>
    <w:rPr>
      <w:color w:val="595959" w:themeColor="text1" w:themeTint="A6"/>
      <w:kern w:val="20"/>
      <w:sz w:val="20"/>
    </w:rPr>
  </w:style>
  <w:style w:type="paragraph" w:customStyle="1" w:styleId="F7FE51BF38BB456E8F5F02DD8FD531DE">
    <w:name w:val="F7FE51BF38BB456E8F5F02DD8FD531DE"/>
  </w:style>
  <w:style w:type="character" w:styleId="PlaceholderText">
    <w:name w:val="Placeholder Text"/>
    <w:basedOn w:val="DefaultParagraphFont"/>
    <w:uiPriority w:val="99"/>
    <w:semiHidden/>
    <w:rsid w:val="00D73F65"/>
    <w:rPr>
      <w:color w:val="808080"/>
    </w:rPr>
  </w:style>
  <w:style w:type="paragraph" w:customStyle="1" w:styleId="35486934E7F84A7DB38F974AA76D1C59">
    <w:name w:val="35486934E7F84A7DB38F974AA76D1C59"/>
  </w:style>
  <w:style w:type="paragraph" w:customStyle="1" w:styleId="0A5275C1E6954FC3BCC52DF22D6AF347">
    <w:name w:val="0A5275C1E6954FC3BCC52DF22D6AF347"/>
  </w:style>
  <w:style w:type="paragraph" w:customStyle="1" w:styleId="5AC611F79FD14822A01135A934342CB1">
    <w:name w:val="5AC611F79FD14822A01135A934342CB1"/>
  </w:style>
  <w:style w:type="paragraph" w:customStyle="1" w:styleId="4E1D744E1BF543C4A75A147929EB8059">
    <w:name w:val="4E1D744E1BF543C4A75A147929EB8059"/>
  </w:style>
  <w:style w:type="paragraph" w:customStyle="1" w:styleId="7BC2965850CB4A6FBEDD59CC58B7BBA0">
    <w:name w:val="7BC2965850CB4A6FBEDD59CC58B7BBA0"/>
  </w:style>
  <w:style w:type="paragraph" w:customStyle="1" w:styleId="ABE679F05EA94078BEE33D2C4FF75B91">
    <w:name w:val="ABE679F05EA94078BEE33D2C4FF75B91"/>
  </w:style>
  <w:style w:type="paragraph" w:customStyle="1" w:styleId="F06E90966F724FC0B19261F724770468">
    <w:name w:val="F06E90966F724FC0B19261F724770468"/>
  </w:style>
  <w:style w:type="paragraph" w:customStyle="1" w:styleId="A7454EE08C674A1AB2FBEC2C3C3CC60F">
    <w:name w:val="A7454EE08C674A1AB2FBEC2C3C3CC60F"/>
  </w:style>
  <w:style w:type="paragraph" w:customStyle="1" w:styleId="32B7F637E2444D199D29480467980C19">
    <w:name w:val="32B7F637E2444D199D29480467980C19"/>
  </w:style>
  <w:style w:type="paragraph" w:customStyle="1" w:styleId="9CA9D632510640A9BADC4A5E947B3302">
    <w:name w:val="9CA9D632510640A9BADC4A5E947B3302"/>
  </w:style>
  <w:style w:type="paragraph" w:customStyle="1" w:styleId="4C564A259D1C437185AB6ACACBE72863">
    <w:name w:val="4C564A259D1C437185AB6ACACBE72863"/>
  </w:style>
  <w:style w:type="paragraph" w:customStyle="1" w:styleId="7F51BE727D4446A287F20C0228F1F162">
    <w:name w:val="7F51BE727D4446A287F20C0228F1F162"/>
    <w:rsid w:val="008F5315"/>
  </w:style>
  <w:style w:type="paragraph" w:customStyle="1" w:styleId="42D0071A76B4483EAA67E9978500A8AB">
    <w:name w:val="42D0071A76B4483EAA67E9978500A8AB"/>
    <w:rsid w:val="008F5315"/>
  </w:style>
  <w:style w:type="paragraph" w:customStyle="1" w:styleId="1C4FD05E19074E2AA104F451634176FD">
    <w:name w:val="1C4FD05E19074E2AA104F451634176FD"/>
    <w:rsid w:val="008F5315"/>
  </w:style>
  <w:style w:type="paragraph" w:customStyle="1" w:styleId="5C9AA036FDD84745BCCD524AF4996C05">
    <w:name w:val="5C9AA036FDD84745BCCD524AF4996C05"/>
    <w:rsid w:val="008F5315"/>
  </w:style>
  <w:style w:type="paragraph" w:customStyle="1" w:styleId="0C411DB5AD4C41B39ACCA66B98EA5AE1">
    <w:name w:val="0C411DB5AD4C41B39ACCA66B98EA5AE1"/>
    <w:rsid w:val="008F5315"/>
  </w:style>
  <w:style w:type="paragraph" w:customStyle="1" w:styleId="C347F2FF6BA343E6B1E939237E723B73">
    <w:name w:val="C347F2FF6BA343E6B1E939237E723B73"/>
    <w:rsid w:val="008F5315"/>
  </w:style>
  <w:style w:type="paragraph" w:customStyle="1" w:styleId="B50B7004FED74C67B70F936FDEE81B26">
    <w:name w:val="B50B7004FED74C67B70F936FDEE81B26"/>
    <w:rsid w:val="00A8224F"/>
  </w:style>
  <w:style w:type="paragraph" w:customStyle="1" w:styleId="53FEF43FB6194CDF8F14574DC8C8F68D">
    <w:name w:val="53FEF43FB6194CDF8F14574DC8C8F68D"/>
    <w:rsid w:val="00A8224F"/>
  </w:style>
  <w:style w:type="paragraph" w:customStyle="1" w:styleId="819691D2431745FA951F85F4AB703843">
    <w:name w:val="819691D2431745FA951F85F4AB703843"/>
    <w:rsid w:val="00A8224F"/>
  </w:style>
  <w:style w:type="paragraph" w:customStyle="1" w:styleId="B0469845BB2F4CDC89B0AC711BF395F6">
    <w:name w:val="B0469845BB2F4CDC89B0AC711BF395F6"/>
    <w:rsid w:val="00A8224F"/>
  </w:style>
  <w:style w:type="paragraph" w:customStyle="1" w:styleId="5C94D4D4B7D34823AEDE8C2DD515BBF1">
    <w:name w:val="5C94D4D4B7D34823AEDE8C2DD515BBF1"/>
    <w:rsid w:val="00A8224F"/>
  </w:style>
  <w:style w:type="paragraph" w:customStyle="1" w:styleId="7D2A8C8F92544FC5BD64B1EC5C0D099B">
    <w:name w:val="7D2A8C8F92544FC5BD64B1EC5C0D099B"/>
    <w:rsid w:val="00A8224F"/>
  </w:style>
  <w:style w:type="paragraph" w:customStyle="1" w:styleId="8C59D87B4192475FA0891E0D9B2B413E">
    <w:name w:val="8C59D87B4192475FA0891E0D9B2B413E"/>
    <w:rsid w:val="00A8224F"/>
  </w:style>
  <w:style w:type="paragraph" w:customStyle="1" w:styleId="5E9791ED65694A20AA774216353DBD0B">
    <w:name w:val="5E9791ED65694A20AA774216353DBD0B"/>
    <w:rsid w:val="00A8224F"/>
  </w:style>
  <w:style w:type="paragraph" w:customStyle="1" w:styleId="CE8A3A1DB952462D96B77C8392F06BCE">
    <w:name w:val="CE8A3A1DB952462D96B77C8392F06BCE"/>
    <w:rsid w:val="00A8224F"/>
  </w:style>
  <w:style w:type="paragraph" w:customStyle="1" w:styleId="03D23BC4F1894DBE8C4228B23A1D3D30">
    <w:name w:val="03D23BC4F1894DBE8C4228B23A1D3D30"/>
    <w:rsid w:val="00A8224F"/>
  </w:style>
  <w:style w:type="paragraph" w:customStyle="1" w:styleId="35FFD85F48324C338D86DBF11A6C05C7">
    <w:name w:val="35FFD85F48324C338D86DBF11A6C05C7"/>
    <w:rsid w:val="00A8224F"/>
  </w:style>
  <w:style w:type="paragraph" w:customStyle="1" w:styleId="07E7C84250204EA98EC05D99136AB2E1">
    <w:name w:val="07E7C84250204EA98EC05D99136AB2E1"/>
    <w:rsid w:val="00A8224F"/>
  </w:style>
  <w:style w:type="paragraph" w:customStyle="1" w:styleId="0F07D39DFE074CCF9A0974A660490126">
    <w:name w:val="0F07D39DFE074CCF9A0974A660490126"/>
    <w:rsid w:val="00A8224F"/>
  </w:style>
  <w:style w:type="paragraph" w:customStyle="1" w:styleId="BE8207EC7FF54AF3AF55EB143B9403E3">
    <w:name w:val="BE8207EC7FF54AF3AF55EB143B9403E3"/>
    <w:rsid w:val="00A8224F"/>
  </w:style>
  <w:style w:type="paragraph" w:customStyle="1" w:styleId="7003EAECFA064F0B9254D524C0F62279">
    <w:name w:val="7003EAECFA064F0B9254D524C0F62279"/>
    <w:rsid w:val="00A8224F"/>
  </w:style>
  <w:style w:type="paragraph" w:customStyle="1" w:styleId="17FFC6D9E50E490791F57BEE525C25B9">
    <w:name w:val="17FFC6D9E50E490791F57BEE525C25B9"/>
    <w:rsid w:val="004766BA"/>
  </w:style>
  <w:style w:type="paragraph" w:customStyle="1" w:styleId="AB3961E0CE2A481FB68EE4ABE0553C79">
    <w:name w:val="AB3961E0CE2A481FB68EE4ABE0553C79"/>
    <w:rsid w:val="004766BA"/>
  </w:style>
  <w:style w:type="paragraph" w:customStyle="1" w:styleId="C403C7552095438E81183590F4F53A22">
    <w:name w:val="C403C7552095438E81183590F4F53A22"/>
    <w:rsid w:val="004766BA"/>
  </w:style>
  <w:style w:type="paragraph" w:customStyle="1" w:styleId="7CCD9F8AA0124FFCAA9474CFC9D76854">
    <w:name w:val="7CCD9F8AA0124FFCAA9474CFC9D76854"/>
    <w:rsid w:val="004766BA"/>
  </w:style>
  <w:style w:type="paragraph" w:customStyle="1" w:styleId="77D572FCD0854864AF3C83C1B57A7C2E">
    <w:name w:val="77D572FCD0854864AF3C83C1B57A7C2E"/>
    <w:rsid w:val="004766BA"/>
  </w:style>
  <w:style w:type="paragraph" w:customStyle="1" w:styleId="F5101FC0633143CE8451E0F258FF680C">
    <w:name w:val="F5101FC0633143CE8451E0F258FF680C"/>
    <w:rsid w:val="00563BA1"/>
  </w:style>
  <w:style w:type="paragraph" w:customStyle="1" w:styleId="AE8C09851B64482C88EC7A092645F290">
    <w:name w:val="AE8C09851B64482C88EC7A092645F290"/>
    <w:rsid w:val="00563BA1"/>
  </w:style>
  <w:style w:type="paragraph" w:customStyle="1" w:styleId="99BD6CFF635A4E9AB4E405FF901F912F">
    <w:name w:val="99BD6CFF635A4E9AB4E405FF901F912F"/>
    <w:rsid w:val="00563BA1"/>
  </w:style>
  <w:style w:type="paragraph" w:customStyle="1" w:styleId="8AFF2DD3478648809D330C84D9CEC490">
    <w:name w:val="8AFF2DD3478648809D330C84D9CEC490"/>
    <w:rsid w:val="00563BA1"/>
  </w:style>
  <w:style w:type="paragraph" w:customStyle="1" w:styleId="3CDC9353DCF74B41AF172C177A7539FF">
    <w:name w:val="3CDC9353DCF74B41AF172C177A7539FF"/>
    <w:rsid w:val="00563BA1"/>
  </w:style>
  <w:style w:type="paragraph" w:customStyle="1" w:styleId="A7BA1EB3C1DB42799813ACBECC597530">
    <w:name w:val="A7BA1EB3C1DB42799813ACBECC597530"/>
    <w:rsid w:val="00563BA1"/>
  </w:style>
  <w:style w:type="paragraph" w:customStyle="1" w:styleId="21941CED8EB44C16AA13C813E0537C73">
    <w:name w:val="21941CED8EB44C16AA13C813E0537C73"/>
    <w:rsid w:val="00563BA1"/>
  </w:style>
  <w:style w:type="paragraph" w:customStyle="1" w:styleId="66EB080A249C4B42893FFDD32D65E1EA">
    <w:name w:val="66EB080A249C4B42893FFDD32D65E1EA"/>
    <w:rsid w:val="00563BA1"/>
  </w:style>
  <w:style w:type="paragraph" w:customStyle="1" w:styleId="59C6FB8CD40445AFB6220501D1E2177F">
    <w:name w:val="59C6FB8CD40445AFB6220501D1E2177F"/>
    <w:rsid w:val="00563BA1"/>
  </w:style>
  <w:style w:type="paragraph" w:customStyle="1" w:styleId="7C37FCF16D6B49D294033911EE1DF513">
    <w:name w:val="7C37FCF16D6B49D294033911EE1DF513"/>
    <w:rsid w:val="00563BA1"/>
  </w:style>
  <w:style w:type="paragraph" w:customStyle="1" w:styleId="999595DA2A3946C79CF55D901513BB63">
    <w:name w:val="999595DA2A3946C79CF55D901513BB63"/>
    <w:rsid w:val="001E2D54"/>
  </w:style>
  <w:style w:type="paragraph" w:customStyle="1" w:styleId="D211B4BFD4D94762B3CFB8CE729EB3F6">
    <w:name w:val="D211B4BFD4D94762B3CFB8CE729EB3F6"/>
    <w:rsid w:val="001E2D54"/>
  </w:style>
  <w:style w:type="paragraph" w:customStyle="1" w:styleId="86C93C693CD647A79C4F4F57948015EE">
    <w:name w:val="86C93C693CD647A79C4F4F57948015EE"/>
    <w:rsid w:val="001E2D54"/>
  </w:style>
  <w:style w:type="paragraph" w:customStyle="1" w:styleId="49725AADF27E47998AA6F77866413EE4">
    <w:name w:val="49725AADF27E47998AA6F77866413EE4"/>
    <w:rsid w:val="001E2D54"/>
  </w:style>
  <w:style w:type="paragraph" w:customStyle="1" w:styleId="3206EC3978154EA9A4FBCDA07DF82E95">
    <w:name w:val="3206EC3978154EA9A4FBCDA07DF82E95"/>
    <w:rsid w:val="001E2D54"/>
  </w:style>
  <w:style w:type="paragraph" w:customStyle="1" w:styleId="3861D6F268054E64B7EB213109ECCE65">
    <w:name w:val="3861D6F268054E64B7EB213109ECCE65"/>
    <w:rsid w:val="001E2D54"/>
  </w:style>
  <w:style w:type="paragraph" w:customStyle="1" w:styleId="17C98EF452DD4E4DB09975290390CD71">
    <w:name w:val="17C98EF452DD4E4DB09975290390CD71"/>
    <w:rsid w:val="001E2D54"/>
  </w:style>
  <w:style w:type="paragraph" w:customStyle="1" w:styleId="31E1F7B3F50348BEBCFC451EAFA6C808">
    <w:name w:val="31E1F7B3F50348BEBCFC451EAFA6C808"/>
    <w:rsid w:val="001E2D54"/>
  </w:style>
  <w:style w:type="paragraph" w:customStyle="1" w:styleId="591C2451E64E45E2940E1A3AE32E629C">
    <w:name w:val="591C2451E64E45E2940E1A3AE32E629C"/>
    <w:rsid w:val="001E2D54"/>
  </w:style>
  <w:style w:type="paragraph" w:customStyle="1" w:styleId="83F96B112D4C46C0B9C70753352A1C52">
    <w:name w:val="83F96B112D4C46C0B9C70753352A1C52"/>
    <w:rsid w:val="001E2D54"/>
  </w:style>
  <w:style w:type="paragraph" w:customStyle="1" w:styleId="DF3C297841F84F3690F8FE39FCFEF520">
    <w:name w:val="DF3C297841F84F3690F8FE39FCFEF520"/>
    <w:rsid w:val="001E2D54"/>
  </w:style>
  <w:style w:type="paragraph" w:customStyle="1" w:styleId="AFFD468198BB4D258CD3ABD1169D7A78">
    <w:name w:val="AFFD468198BB4D258CD3ABD1169D7A78"/>
    <w:rsid w:val="001E2D54"/>
  </w:style>
  <w:style w:type="paragraph" w:customStyle="1" w:styleId="3DD4C02D098D4138BF5A751486853285">
    <w:name w:val="3DD4C02D098D4138BF5A751486853285"/>
    <w:rsid w:val="001E2D54"/>
  </w:style>
  <w:style w:type="paragraph" w:customStyle="1" w:styleId="8C8BD6B33E1A44B5979839B90F2F7971">
    <w:name w:val="8C8BD6B33E1A44B5979839B90F2F7971"/>
    <w:rsid w:val="00D73F65"/>
  </w:style>
  <w:style w:type="paragraph" w:customStyle="1" w:styleId="6BDFBB6F192C4BC3983C9D35A495A4C5">
    <w:name w:val="6BDFBB6F192C4BC3983C9D35A495A4C5"/>
    <w:rsid w:val="00B378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90439260-127A-4477-B805-24A05066C225}">
  <ds:schemaRefs>
    <ds:schemaRef ds:uri="http://schemas.microsoft.com/sharepoint/v3/contenttype/forms"/>
  </ds:schemaRefs>
</ds:datastoreItem>
</file>

<file path=customXml/itemProps4.xml><?xml version="1.0" encoding="utf-8"?>
<ds:datastoreItem xmlns:ds="http://schemas.openxmlformats.org/officeDocument/2006/customXml" ds:itemID="{1DF0D45A-576D-4417-B762-27065C417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 (Timeless design).dotx</Template>
  <TotalTime>491</TotalTime>
  <Pages>1</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Duc-Huy, DO | +1-(206)-327-8537 | DUCHUYdo.DDH@GMAIL.COM</dc:creator>
  <cp:keywords/>
  <cp:lastModifiedBy>Duc-Huy, DO</cp:lastModifiedBy>
  <cp:revision>163</cp:revision>
  <cp:lastPrinted>2016-10-02T20:30:00Z</cp:lastPrinted>
  <dcterms:created xsi:type="dcterms:W3CDTF">2016-09-05T18:08:00Z</dcterms:created>
  <dcterms:modified xsi:type="dcterms:W3CDTF">2017-10-01T23:39:00Z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